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19774" w14:textId="31C1467C" w:rsidR="000F11F8" w:rsidRPr="000F11F8" w:rsidRDefault="00D22E9A" w:rsidP="000F11F8">
      <w:pPr>
        <w:pStyle w:val="Title"/>
        <w:spacing w:before="240"/>
        <w:jc w:val="left"/>
      </w:pPr>
      <w:bookmarkStart w:id="0" w:name="_Hlk33629186"/>
      <w:bookmarkStart w:id="1" w:name="_GoBack"/>
      <w:bookmarkEnd w:id="0"/>
      <w:bookmarkEnd w:id="1"/>
      <w:r w:rsidRPr="000F11F8">
        <w:t>NET</w:t>
      </w:r>
      <w:r w:rsidR="000F11F8">
        <w:t>-</w:t>
      </w:r>
      <w:r w:rsidRPr="000F11F8">
        <w:t xml:space="preserve">Hook </w:t>
      </w:r>
      <w:r w:rsidR="007B043C">
        <w:t>Project Setup</w:t>
      </w:r>
    </w:p>
    <w:sdt>
      <w:sdtPr>
        <w:rPr>
          <w:rFonts w:eastAsiaTheme="minorHAnsi" w:cstheme="minorBidi"/>
          <w:color w:val="auto"/>
          <w:sz w:val="20"/>
          <w:szCs w:val="22"/>
        </w:rPr>
        <w:id w:val="-9177896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1E7831" w14:textId="1C2ED3ED" w:rsidR="00DD0603" w:rsidRDefault="00DD0603">
          <w:pPr>
            <w:pStyle w:val="TOCHeading"/>
          </w:pPr>
          <w:r>
            <w:t>Contents</w:t>
          </w:r>
        </w:p>
        <w:p w14:paraId="78C8FC99" w14:textId="265CE4B4" w:rsidR="00C77E0F" w:rsidRDefault="00DD0603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90176" w:history="1">
            <w:r w:rsidR="00C77E0F" w:rsidRPr="00A2736B">
              <w:rPr>
                <w:rStyle w:val="Hyperlink"/>
                <w:noProof/>
              </w:rPr>
              <w:t>Overview</w:t>
            </w:r>
            <w:r w:rsidR="00C77E0F">
              <w:rPr>
                <w:noProof/>
                <w:webHidden/>
              </w:rPr>
              <w:tab/>
            </w:r>
            <w:r w:rsidR="00C77E0F">
              <w:rPr>
                <w:noProof/>
                <w:webHidden/>
              </w:rPr>
              <w:fldChar w:fldCharType="begin"/>
            </w:r>
            <w:r w:rsidR="00C77E0F">
              <w:rPr>
                <w:noProof/>
                <w:webHidden/>
              </w:rPr>
              <w:instrText xml:space="preserve"> PAGEREF _Toc33690176 \h </w:instrText>
            </w:r>
            <w:r w:rsidR="00C77E0F">
              <w:rPr>
                <w:noProof/>
                <w:webHidden/>
              </w:rPr>
            </w:r>
            <w:r w:rsidR="00C77E0F">
              <w:rPr>
                <w:noProof/>
                <w:webHidden/>
              </w:rPr>
              <w:fldChar w:fldCharType="separate"/>
            </w:r>
            <w:r w:rsidR="00346A0D">
              <w:rPr>
                <w:noProof/>
                <w:webHidden/>
              </w:rPr>
              <w:t>2</w:t>
            </w:r>
            <w:r w:rsidR="00C77E0F">
              <w:rPr>
                <w:noProof/>
                <w:webHidden/>
              </w:rPr>
              <w:fldChar w:fldCharType="end"/>
            </w:r>
          </w:hyperlink>
        </w:p>
        <w:p w14:paraId="518F68DA" w14:textId="36047EBA" w:rsidR="00C77E0F" w:rsidRDefault="0031689C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33690177" w:history="1">
            <w:r w:rsidR="00C77E0F" w:rsidRPr="00A2736B">
              <w:rPr>
                <w:rStyle w:val="Hyperlink"/>
                <w:noProof/>
              </w:rPr>
              <w:t>Visual Studio Setup</w:t>
            </w:r>
            <w:r w:rsidR="00C77E0F">
              <w:rPr>
                <w:noProof/>
                <w:webHidden/>
              </w:rPr>
              <w:tab/>
            </w:r>
            <w:r w:rsidR="00C77E0F">
              <w:rPr>
                <w:noProof/>
                <w:webHidden/>
              </w:rPr>
              <w:fldChar w:fldCharType="begin"/>
            </w:r>
            <w:r w:rsidR="00C77E0F">
              <w:rPr>
                <w:noProof/>
                <w:webHidden/>
              </w:rPr>
              <w:instrText xml:space="preserve"> PAGEREF _Toc33690177 \h </w:instrText>
            </w:r>
            <w:r w:rsidR="00C77E0F">
              <w:rPr>
                <w:noProof/>
                <w:webHidden/>
              </w:rPr>
            </w:r>
            <w:r w:rsidR="00C77E0F">
              <w:rPr>
                <w:noProof/>
                <w:webHidden/>
              </w:rPr>
              <w:fldChar w:fldCharType="separate"/>
            </w:r>
            <w:r w:rsidR="00346A0D">
              <w:rPr>
                <w:noProof/>
                <w:webHidden/>
              </w:rPr>
              <w:t>2</w:t>
            </w:r>
            <w:r w:rsidR="00C77E0F">
              <w:rPr>
                <w:noProof/>
                <w:webHidden/>
              </w:rPr>
              <w:fldChar w:fldCharType="end"/>
            </w:r>
          </w:hyperlink>
        </w:p>
        <w:p w14:paraId="05B642FF" w14:textId="422122D9" w:rsidR="00C77E0F" w:rsidRDefault="0031689C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33690178" w:history="1">
            <w:r w:rsidR="00C77E0F" w:rsidRPr="00A2736B">
              <w:rPr>
                <w:rStyle w:val="Hyperlink"/>
                <w:noProof/>
              </w:rPr>
              <w:t>Project Setup</w:t>
            </w:r>
            <w:r w:rsidR="00C77E0F">
              <w:rPr>
                <w:noProof/>
                <w:webHidden/>
              </w:rPr>
              <w:tab/>
            </w:r>
            <w:r w:rsidR="00C77E0F">
              <w:rPr>
                <w:noProof/>
                <w:webHidden/>
              </w:rPr>
              <w:fldChar w:fldCharType="begin"/>
            </w:r>
            <w:r w:rsidR="00C77E0F">
              <w:rPr>
                <w:noProof/>
                <w:webHidden/>
              </w:rPr>
              <w:instrText xml:space="preserve"> PAGEREF _Toc33690178 \h </w:instrText>
            </w:r>
            <w:r w:rsidR="00C77E0F">
              <w:rPr>
                <w:noProof/>
                <w:webHidden/>
              </w:rPr>
            </w:r>
            <w:r w:rsidR="00C77E0F">
              <w:rPr>
                <w:noProof/>
                <w:webHidden/>
              </w:rPr>
              <w:fldChar w:fldCharType="separate"/>
            </w:r>
            <w:r w:rsidR="00346A0D">
              <w:rPr>
                <w:noProof/>
                <w:webHidden/>
              </w:rPr>
              <w:t>3</w:t>
            </w:r>
            <w:r w:rsidR="00C77E0F">
              <w:rPr>
                <w:noProof/>
                <w:webHidden/>
              </w:rPr>
              <w:fldChar w:fldCharType="end"/>
            </w:r>
          </w:hyperlink>
        </w:p>
        <w:p w14:paraId="3C34F546" w14:textId="78EC968C" w:rsidR="00C77E0F" w:rsidRDefault="0031689C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33690179" w:history="1">
            <w:r w:rsidR="00C77E0F" w:rsidRPr="00A2736B">
              <w:rPr>
                <w:rStyle w:val="Hyperlink"/>
                <w:noProof/>
              </w:rPr>
              <w:t>D</w:t>
            </w:r>
            <w:r w:rsidR="00C77E0F">
              <w:rPr>
                <w:rStyle w:val="Hyperlink"/>
                <w:noProof/>
              </w:rPr>
              <w:t>ebug</w:t>
            </w:r>
            <w:r w:rsidR="00C77E0F" w:rsidRPr="00A2736B">
              <w:rPr>
                <w:rStyle w:val="Hyperlink"/>
                <w:noProof/>
              </w:rPr>
              <w:t xml:space="preserve"> Setup</w:t>
            </w:r>
            <w:r w:rsidR="00C77E0F">
              <w:rPr>
                <w:noProof/>
                <w:webHidden/>
              </w:rPr>
              <w:tab/>
            </w:r>
            <w:r w:rsidR="00C77E0F">
              <w:rPr>
                <w:noProof/>
                <w:webHidden/>
              </w:rPr>
              <w:fldChar w:fldCharType="begin"/>
            </w:r>
            <w:r w:rsidR="00C77E0F">
              <w:rPr>
                <w:noProof/>
                <w:webHidden/>
              </w:rPr>
              <w:instrText xml:space="preserve"> PAGEREF _Toc33690179 \h </w:instrText>
            </w:r>
            <w:r w:rsidR="00C77E0F">
              <w:rPr>
                <w:noProof/>
                <w:webHidden/>
              </w:rPr>
            </w:r>
            <w:r w:rsidR="00C77E0F">
              <w:rPr>
                <w:noProof/>
                <w:webHidden/>
              </w:rPr>
              <w:fldChar w:fldCharType="separate"/>
            </w:r>
            <w:r w:rsidR="00346A0D">
              <w:rPr>
                <w:noProof/>
                <w:webHidden/>
              </w:rPr>
              <w:t>8</w:t>
            </w:r>
            <w:r w:rsidR="00C77E0F">
              <w:rPr>
                <w:noProof/>
                <w:webHidden/>
              </w:rPr>
              <w:fldChar w:fldCharType="end"/>
            </w:r>
          </w:hyperlink>
        </w:p>
        <w:p w14:paraId="56B24097" w14:textId="068B3F30" w:rsidR="00C77E0F" w:rsidRDefault="0031689C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33690180" w:history="1">
            <w:r w:rsidR="00C77E0F" w:rsidRPr="00A2736B">
              <w:rPr>
                <w:rStyle w:val="Hyperlink"/>
                <w:noProof/>
              </w:rPr>
              <w:t>Post-</w:t>
            </w:r>
            <w:r w:rsidR="00C77E0F">
              <w:rPr>
                <w:rStyle w:val="Hyperlink"/>
                <w:noProof/>
              </w:rPr>
              <w:t>Build</w:t>
            </w:r>
            <w:r w:rsidR="00C77E0F" w:rsidRPr="00A2736B">
              <w:rPr>
                <w:rStyle w:val="Hyperlink"/>
                <w:noProof/>
              </w:rPr>
              <w:t xml:space="preserve"> Events</w:t>
            </w:r>
            <w:r w:rsidR="00C77E0F">
              <w:rPr>
                <w:noProof/>
                <w:webHidden/>
              </w:rPr>
              <w:tab/>
            </w:r>
            <w:r w:rsidR="00C77E0F">
              <w:rPr>
                <w:noProof/>
                <w:webHidden/>
              </w:rPr>
              <w:fldChar w:fldCharType="begin"/>
            </w:r>
            <w:r w:rsidR="00C77E0F">
              <w:rPr>
                <w:noProof/>
                <w:webHidden/>
              </w:rPr>
              <w:instrText xml:space="preserve"> PAGEREF _Toc33690180 \h </w:instrText>
            </w:r>
            <w:r w:rsidR="00C77E0F">
              <w:rPr>
                <w:noProof/>
                <w:webHidden/>
              </w:rPr>
            </w:r>
            <w:r w:rsidR="00C77E0F">
              <w:rPr>
                <w:noProof/>
                <w:webHidden/>
              </w:rPr>
              <w:fldChar w:fldCharType="separate"/>
            </w:r>
            <w:r w:rsidR="00346A0D">
              <w:rPr>
                <w:noProof/>
                <w:webHidden/>
              </w:rPr>
              <w:t>9</w:t>
            </w:r>
            <w:r w:rsidR="00C77E0F">
              <w:rPr>
                <w:noProof/>
                <w:webHidden/>
              </w:rPr>
              <w:fldChar w:fldCharType="end"/>
            </w:r>
          </w:hyperlink>
        </w:p>
        <w:p w14:paraId="0F64C99C" w14:textId="5505659B" w:rsidR="00C77E0F" w:rsidRDefault="0031689C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33690181" w:history="1">
            <w:r w:rsidR="00C77E0F" w:rsidRPr="00A2736B">
              <w:rPr>
                <w:rStyle w:val="Hyperlink"/>
                <w:noProof/>
              </w:rPr>
              <w:t>A</w:t>
            </w:r>
            <w:r w:rsidR="00C77E0F">
              <w:rPr>
                <w:rStyle w:val="Hyperlink"/>
                <w:noProof/>
              </w:rPr>
              <w:t xml:space="preserve">dding an </w:t>
            </w:r>
            <w:r w:rsidR="00C77E0F" w:rsidRPr="00A2736B">
              <w:rPr>
                <w:rStyle w:val="Hyperlink"/>
                <w:noProof/>
              </w:rPr>
              <w:t>Add-I</w:t>
            </w:r>
            <w:r w:rsidR="00C77E0F">
              <w:rPr>
                <w:rStyle w:val="Hyperlink"/>
                <w:noProof/>
              </w:rPr>
              <w:t>n</w:t>
            </w:r>
            <w:r w:rsidR="00C77E0F" w:rsidRPr="00A2736B">
              <w:rPr>
                <w:rStyle w:val="Hyperlink"/>
                <w:noProof/>
              </w:rPr>
              <w:t xml:space="preserve"> to M</w:t>
            </w:r>
            <w:r w:rsidR="00C77E0F">
              <w:rPr>
                <w:rStyle w:val="Hyperlink"/>
                <w:noProof/>
              </w:rPr>
              <w:t>astercams’s</w:t>
            </w:r>
            <w:r w:rsidR="00C77E0F" w:rsidRPr="00A2736B">
              <w:rPr>
                <w:rStyle w:val="Hyperlink"/>
                <w:noProof/>
              </w:rPr>
              <w:t xml:space="preserve"> UI</w:t>
            </w:r>
            <w:r w:rsidR="00C77E0F">
              <w:rPr>
                <w:noProof/>
                <w:webHidden/>
              </w:rPr>
              <w:tab/>
            </w:r>
            <w:r w:rsidR="00C77E0F">
              <w:rPr>
                <w:noProof/>
                <w:webHidden/>
              </w:rPr>
              <w:fldChar w:fldCharType="begin"/>
            </w:r>
            <w:r w:rsidR="00C77E0F">
              <w:rPr>
                <w:noProof/>
                <w:webHidden/>
              </w:rPr>
              <w:instrText xml:space="preserve"> PAGEREF _Toc33690181 \h </w:instrText>
            </w:r>
            <w:r w:rsidR="00C77E0F">
              <w:rPr>
                <w:noProof/>
                <w:webHidden/>
              </w:rPr>
            </w:r>
            <w:r w:rsidR="00C77E0F">
              <w:rPr>
                <w:noProof/>
                <w:webHidden/>
              </w:rPr>
              <w:fldChar w:fldCharType="separate"/>
            </w:r>
            <w:r w:rsidR="00346A0D">
              <w:rPr>
                <w:noProof/>
                <w:webHidden/>
              </w:rPr>
              <w:t>9</w:t>
            </w:r>
            <w:r w:rsidR="00C77E0F">
              <w:rPr>
                <w:noProof/>
                <w:webHidden/>
              </w:rPr>
              <w:fldChar w:fldCharType="end"/>
            </w:r>
          </w:hyperlink>
        </w:p>
        <w:p w14:paraId="3914014B" w14:textId="2897169A" w:rsidR="00DD0603" w:rsidRDefault="00DD0603">
          <w:r>
            <w:rPr>
              <w:b/>
              <w:bCs/>
              <w:noProof/>
            </w:rPr>
            <w:fldChar w:fldCharType="end"/>
          </w:r>
        </w:p>
      </w:sdtContent>
    </w:sdt>
    <w:p w14:paraId="4F8273DC" w14:textId="50BCB99C" w:rsidR="00DD0603" w:rsidRPr="00483078" w:rsidRDefault="00DD0603" w:rsidP="00483078">
      <w:r>
        <w:rPr>
          <w:b/>
          <w:caps/>
        </w:rPr>
        <w:br w:type="page"/>
      </w:r>
    </w:p>
    <w:p w14:paraId="528CB279" w14:textId="1449C9EE" w:rsidR="00C86DF1" w:rsidRDefault="00802FDC" w:rsidP="00D87520">
      <w:pPr>
        <w:pStyle w:val="Heading1"/>
      </w:pPr>
      <w:bookmarkStart w:id="2" w:name="_Toc33690176"/>
      <w:r>
        <w:lastRenderedPageBreak/>
        <w:t>Overview</w:t>
      </w:r>
      <w:bookmarkEnd w:id="2"/>
    </w:p>
    <w:p w14:paraId="39F82057" w14:textId="77777777" w:rsidR="00612121" w:rsidRDefault="00612121" w:rsidP="00612121">
      <w:r w:rsidRPr="00D170F6">
        <w:t xml:space="preserve">This document outlines the steps required to build and deploy </w:t>
      </w:r>
      <w:r>
        <w:t>this example NET-Hook Add-In project.</w:t>
      </w:r>
    </w:p>
    <w:p w14:paraId="7EFD7B80" w14:textId="77777777" w:rsidR="00612121" w:rsidRDefault="00612121" w:rsidP="00612121">
      <w:pPr>
        <w:pStyle w:val="Heading1"/>
      </w:pPr>
      <w:bookmarkStart w:id="3" w:name="_Mastercam_File_Setup"/>
      <w:bookmarkStart w:id="4" w:name="_Visual_Studio_Setup"/>
      <w:bookmarkStart w:id="5" w:name="_Toc33690177"/>
      <w:bookmarkEnd w:id="3"/>
      <w:bookmarkEnd w:id="4"/>
      <w:r>
        <w:t>Visual Studio Setup</w:t>
      </w:r>
      <w:bookmarkEnd w:id="5"/>
    </w:p>
    <w:p w14:paraId="225DDF24" w14:textId="45B23712" w:rsidR="000468E6" w:rsidRDefault="00612121" w:rsidP="00811695">
      <w:pPr>
        <w:spacing w:after="40"/>
      </w:pPr>
      <w:r w:rsidRPr="00BC1C5C">
        <w:t xml:space="preserve">Visual Studio </w:t>
      </w:r>
      <w:r w:rsidR="000468E6">
        <w:t xml:space="preserve">usually </w:t>
      </w:r>
      <w:r w:rsidRPr="00BC1C5C">
        <w:t xml:space="preserve">must be </w:t>
      </w:r>
      <w:r w:rsidR="000468E6">
        <w:t xml:space="preserve">running </w:t>
      </w:r>
      <w:r w:rsidRPr="00BC1C5C">
        <w:t>in administrator mode (as Administrator) for this project to build properly.</w:t>
      </w:r>
      <w:r>
        <w:t xml:space="preserve">  The Post-Build commands copy files over into the Mastercam\chooks folder, so you may need Admin privileges to have this succeed. </w:t>
      </w:r>
    </w:p>
    <w:p w14:paraId="60F7832E" w14:textId="2F12AFF5" w:rsidR="000468E6" w:rsidRDefault="000468E6" w:rsidP="00811695">
      <w:pPr>
        <w:spacing w:after="40"/>
      </w:pPr>
      <w:r>
        <w:t xml:space="preserve">See: </w:t>
      </w:r>
      <w:hyperlink w:anchor="_Post-BUILD_Events" w:history="1">
        <w:r w:rsidRPr="00811695">
          <w:rPr>
            <w:rStyle w:val="Hyperlink"/>
          </w:rPr>
          <w:t>Post-Build Events</w:t>
        </w:r>
      </w:hyperlink>
    </w:p>
    <w:p w14:paraId="5D77CBCB" w14:textId="37D931F2" w:rsidR="00612121" w:rsidRDefault="00612121" w:rsidP="00811695">
      <w:pPr>
        <w:spacing w:after="120"/>
      </w:pPr>
      <w:r>
        <w:t>The easiest way to do this is to setup your Visual Studio shortcut to always run as Administrator by doing the following…</w:t>
      </w:r>
    </w:p>
    <w:p w14:paraId="57D212F8" w14:textId="075A9C2E" w:rsidR="00612121" w:rsidRPr="00612121" w:rsidRDefault="00612121" w:rsidP="00241F4B">
      <w:pPr>
        <w:pStyle w:val="ListParagraph"/>
        <w:spacing w:after="20"/>
        <w:ind w:left="806" w:hanging="446"/>
      </w:pPr>
      <w:r w:rsidRPr="00612121">
        <w:t>Right-click on your Visual Studio shortcut and select Properties.</w:t>
      </w:r>
    </w:p>
    <w:p w14:paraId="312EA756" w14:textId="3A263786" w:rsidR="00612121" w:rsidRPr="00612121" w:rsidRDefault="00612121" w:rsidP="00241F4B">
      <w:pPr>
        <w:pStyle w:val="ListParagraph"/>
        <w:spacing w:after="20"/>
        <w:ind w:left="806" w:hanging="446"/>
      </w:pPr>
      <w:r w:rsidRPr="00612121">
        <w:t>In the Properties dialog, click the Shortcut tab.</w:t>
      </w:r>
    </w:p>
    <w:p w14:paraId="65D64FA7" w14:textId="672CECF7" w:rsidR="00612121" w:rsidRPr="00612121" w:rsidRDefault="00612121" w:rsidP="00241F4B">
      <w:pPr>
        <w:pStyle w:val="ListParagraph"/>
        <w:spacing w:after="20"/>
        <w:ind w:left="806" w:hanging="446"/>
      </w:pPr>
      <w:r w:rsidRPr="00612121">
        <w:t>Click the Advanced… button.</w:t>
      </w:r>
    </w:p>
    <w:p w14:paraId="69BAA975" w14:textId="418B9F0A" w:rsidR="00612121" w:rsidRPr="00612121" w:rsidRDefault="00612121" w:rsidP="00241F4B">
      <w:pPr>
        <w:pStyle w:val="ListParagraph"/>
        <w:spacing w:after="20"/>
        <w:ind w:left="806" w:hanging="446"/>
      </w:pPr>
      <w:r w:rsidRPr="00612121">
        <w:t>Check the Run as administrator option in Advanced Properties dialog.</w:t>
      </w:r>
    </w:p>
    <w:p w14:paraId="3903EE02" w14:textId="24611E46" w:rsidR="00612121" w:rsidRPr="00612121" w:rsidRDefault="00612121" w:rsidP="00241F4B">
      <w:pPr>
        <w:pStyle w:val="ListParagraph"/>
        <w:spacing w:after="20"/>
        <w:ind w:left="806" w:hanging="446"/>
      </w:pPr>
      <w:r w:rsidRPr="00612121">
        <w:t>Click OK to close the Advanced Properties dialog.</w:t>
      </w:r>
    </w:p>
    <w:p w14:paraId="71A08406" w14:textId="3CD31C87" w:rsidR="00EE1BA7" w:rsidRPr="00612121" w:rsidRDefault="00612121" w:rsidP="00241F4B">
      <w:pPr>
        <w:pStyle w:val="ListParagraph"/>
        <w:spacing w:after="20"/>
        <w:ind w:left="806" w:hanging="446"/>
      </w:pPr>
      <w:r w:rsidRPr="00612121">
        <w:t>Click OK again to save and close the shortcut properties.</w:t>
      </w:r>
    </w:p>
    <w:p w14:paraId="2FEDBFA2" w14:textId="77777777" w:rsidR="00EE1BA7" w:rsidRDefault="00EE1BA7" w:rsidP="00241F4B">
      <w:pPr>
        <w:ind w:left="86"/>
        <w:rPr>
          <w:rFonts w:eastAsiaTheme="majorEastAsia" w:cs="Noto Sans"/>
          <w:b/>
          <w:caps/>
          <w:color w:val="D11141"/>
          <w:sz w:val="24"/>
          <w:szCs w:val="24"/>
        </w:rPr>
      </w:pPr>
      <w:r>
        <w:br w:type="page"/>
      </w:r>
    </w:p>
    <w:p w14:paraId="1C870C28" w14:textId="77777777" w:rsidR="00612121" w:rsidRDefault="00612121" w:rsidP="00612121">
      <w:pPr>
        <w:pStyle w:val="Heading1"/>
      </w:pPr>
      <w:bookmarkStart w:id="6" w:name="_Toc33690178"/>
      <w:r>
        <w:lastRenderedPageBreak/>
        <w:t>Project Setup</w:t>
      </w:r>
      <w:bookmarkEnd w:id="6"/>
    </w:p>
    <w:p w14:paraId="03EA21F1" w14:textId="6EB9B44B" w:rsidR="00612121" w:rsidRDefault="00612121" w:rsidP="00612121">
      <w:r>
        <w:t>This NET-Hook project was written in Visual Studio 2019 and targets the .NET 4.6.1 Framework as well as the Mastercam NET-Hook 3.0 library (</w:t>
      </w:r>
      <w:r w:rsidRPr="00097EFE">
        <w:rPr>
          <w:b/>
        </w:rPr>
        <w:t>NETHook3_0.dll</w:t>
      </w:r>
      <w:r>
        <w:t xml:space="preserve">).  This project may work with other versions of Mastercam, but </w:t>
      </w:r>
      <w:r w:rsidRPr="00097EFE">
        <w:rPr>
          <w:b/>
        </w:rPr>
        <w:t xml:space="preserve">Mastercam </w:t>
      </w:r>
      <w:r>
        <w:rPr>
          <w:b/>
        </w:rPr>
        <w:t>2020</w:t>
      </w:r>
      <w:r>
        <w:t xml:space="preserve"> is the focus of this example.</w:t>
      </w:r>
    </w:p>
    <w:p w14:paraId="4824D1FF" w14:textId="17FCC39B" w:rsidR="00612121" w:rsidRDefault="00612121" w:rsidP="00612121">
      <w:pPr>
        <w:pStyle w:val="ListParagraph"/>
        <w:keepNext w:val="0"/>
        <w:keepLines w:val="0"/>
        <w:numPr>
          <w:ilvl w:val="0"/>
          <w:numId w:val="18"/>
        </w:numPr>
        <w:spacing w:after="120"/>
      </w:pPr>
      <w:r>
        <w:t xml:space="preserve">Make sure the reference to the </w:t>
      </w:r>
      <w:r>
        <w:rPr>
          <w:b/>
        </w:rPr>
        <w:t>NETHook3_0</w:t>
      </w:r>
      <w:r>
        <w:t xml:space="preserve"> library is valid.  If there is a warning symbol displayed on the </w:t>
      </w:r>
      <w:r w:rsidRPr="00D16C90">
        <w:rPr>
          <w:b/>
        </w:rPr>
        <w:t>NETHook3_0</w:t>
      </w:r>
      <w:r>
        <w:t xml:space="preserve"> reference in the Solution Explorer, or if you receive errors/warnings, such as the one below, when building the project, the path to your </w:t>
      </w:r>
      <w:r w:rsidRPr="00002AEE">
        <w:rPr>
          <w:b/>
        </w:rPr>
        <w:t>NETHook3_0.dll</w:t>
      </w:r>
      <w:r>
        <w:t xml:space="preserve"> file may need to be re-established.</w:t>
      </w:r>
    </w:p>
    <w:p w14:paraId="774F1CF1" w14:textId="5531C271" w:rsidR="00612121" w:rsidRDefault="00612121" w:rsidP="00612121">
      <w:pPr>
        <w:pStyle w:val="StyleCentered"/>
        <w:ind w:left="720"/>
        <w:jc w:val="left"/>
      </w:pPr>
      <w:r>
        <w:rPr>
          <w:noProof/>
        </w:rPr>
        <w:drawing>
          <wp:inline distT="0" distB="0" distL="0" distR="0" wp14:anchorId="7583A309" wp14:editId="561296C4">
            <wp:extent cx="2377440" cy="2041237"/>
            <wp:effectExtent l="0" t="0" r="3810" b="0"/>
            <wp:docPr id="4" name="Picture 4" descr="C:\Users\rlg\AppData\Local\Temp\SNAGHTML8bfb6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lg\AppData\Local\Temp\SNAGHTML8bfb6a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04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4109B3" wp14:editId="401DC941">
            <wp:extent cx="4572000" cy="671625"/>
            <wp:effectExtent l="0" t="0" r="0" b="0"/>
            <wp:docPr id="8" name="Picture 8" descr="C:\Users\rlg\AppData\Local\Temp\SNAGHTML3a67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lg\AppData\Local\Temp\SNAGHTML3a6729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EE629" w14:textId="2BCF2B54" w:rsidR="00612121" w:rsidRDefault="00612121" w:rsidP="00612121">
      <w:pPr>
        <w:pStyle w:val="ListParagraph"/>
        <w:numPr>
          <w:ilvl w:val="0"/>
          <w:numId w:val="0"/>
        </w:numPr>
        <w:spacing w:after="160" w:line="259" w:lineRule="auto"/>
        <w:ind w:left="450"/>
      </w:pPr>
      <w:r>
        <w:t xml:space="preserve">This can be done in the </w:t>
      </w:r>
      <w:r w:rsidRPr="00C0794F">
        <w:rPr>
          <w:b/>
        </w:rPr>
        <w:t>Solution Explorer</w:t>
      </w:r>
      <w:r>
        <w:t xml:space="preserve"> by removing the existing </w:t>
      </w:r>
      <w:r>
        <w:rPr>
          <w:b/>
        </w:rPr>
        <w:t>NETHook3_0</w:t>
      </w:r>
      <w:r>
        <w:t xml:space="preserve"> reference and then re-adding it per the steps below.</w:t>
      </w:r>
    </w:p>
    <w:p w14:paraId="70FD565E" w14:textId="09AC2334" w:rsidR="00612121" w:rsidRPr="00612121" w:rsidRDefault="00612121" w:rsidP="00612121">
      <w:pPr>
        <w:pStyle w:val="NumberedList"/>
        <w:numPr>
          <w:ilvl w:val="0"/>
          <w:numId w:val="0"/>
        </w:numPr>
        <w:ind w:left="720" w:hanging="360"/>
      </w:pPr>
    </w:p>
    <w:p w14:paraId="37B7C8A7" w14:textId="77777777" w:rsidR="00612121" w:rsidRDefault="00612121" w:rsidP="00612121">
      <w:pPr>
        <w:pStyle w:val="ListParagraph"/>
        <w:numPr>
          <w:ilvl w:val="0"/>
          <w:numId w:val="0"/>
        </w:numPr>
        <w:spacing w:after="160" w:line="259" w:lineRule="auto"/>
        <w:ind w:left="450"/>
      </w:pPr>
    </w:p>
    <w:p w14:paraId="3D2DB3DD" w14:textId="77777777" w:rsidR="00612121" w:rsidRDefault="00612121" w:rsidP="00612121">
      <w:pPr>
        <w:pStyle w:val="ListParagraph"/>
        <w:numPr>
          <w:ilvl w:val="0"/>
          <w:numId w:val="0"/>
        </w:numPr>
        <w:spacing w:after="160" w:line="259" w:lineRule="auto"/>
        <w:ind w:left="450"/>
      </w:pPr>
    </w:p>
    <w:p w14:paraId="215AF7C3" w14:textId="11DA132A" w:rsidR="00612121" w:rsidRDefault="00612121" w:rsidP="00DA64CE">
      <w:pPr>
        <w:pStyle w:val="ListParagraph"/>
        <w:keepNext w:val="0"/>
        <w:keepLines w:val="0"/>
        <w:numPr>
          <w:ilvl w:val="0"/>
          <w:numId w:val="18"/>
        </w:numPr>
        <w:contextualSpacing/>
      </w:pPr>
      <w:r>
        <w:t>If necessary, expand the main project node.</w:t>
      </w:r>
      <w:r>
        <w:br/>
      </w:r>
      <w:r>
        <w:rPr>
          <w:noProof/>
        </w:rPr>
        <w:drawing>
          <wp:inline distT="0" distB="0" distL="0" distR="0" wp14:anchorId="3AAED17A" wp14:editId="5FA6FC33">
            <wp:extent cx="2377440" cy="1721042"/>
            <wp:effectExtent l="0" t="0" r="3810" b="0"/>
            <wp:docPr id="14" name="Picture 14" descr="C:\Users\rlg\AppData\Local\Temp\SNAGHTML8be9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lg\AppData\Local\Temp\SNAGHTML8be962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2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FC9C9" w14:textId="76EEAB92" w:rsidR="00612121" w:rsidRDefault="00612121" w:rsidP="00DA64CE">
      <w:pPr>
        <w:pStyle w:val="ListParagraph"/>
        <w:keepNext w:val="0"/>
        <w:keepLines w:val="0"/>
        <w:numPr>
          <w:ilvl w:val="0"/>
          <w:numId w:val="18"/>
        </w:numPr>
        <w:contextualSpacing/>
      </w:pPr>
      <w:r>
        <w:t xml:space="preserve">Expand the </w:t>
      </w:r>
      <w:r w:rsidRPr="00D170F6">
        <w:rPr>
          <w:b/>
        </w:rPr>
        <w:t>References</w:t>
      </w:r>
      <w:r>
        <w:t xml:space="preserve"> node</w:t>
      </w:r>
      <w:r w:rsidR="00501D89">
        <w:t>.</w:t>
      </w:r>
      <w:r>
        <w:br/>
      </w:r>
      <w:r>
        <w:rPr>
          <w:noProof/>
        </w:rPr>
        <w:drawing>
          <wp:inline distT="0" distB="0" distL="0" distR="0" wp14:anchorId="24262A4A" wp14:editId="673112BA">
            <wp:extent cx="2377440" cy="1873135"/>
            <wp:effectExtent l="0" t="0" r="3810" b="0"/>
            <wp:docPr id="12" name="Picture 12" descr="C:\Users\rlg\AppData\Local\Temp\SNAGHTML8bc79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lg\AppData\Local\Temp\SNAGHTML8bc79c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87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AFE2C" w14:textId="21774068" w:rsidR="00612121" w:rsidRDefault="00612121" w:rsidP="00DA64CE">
      <w:pPr>
        <w:pStyle w:val="ListParagraph"/>
        <w:keepNext w:val="0"/>
        <w:keepLines w:val="0"/>
        <w:numPr>
          <w:ilvl w:val="0"/>
          <w:numId w:val="18"/>
        </w:numPr>
        <w:contextualSpacing/>
      </w:pPr>
      <w:r>
        <w:t xml:space="preserve">Right-click on the </w:t>
      </w:r>
      <w:r w:rsidRPr="00D16C90">
        <w:rPr>
          <w:b/>
        </w:rPr>
        <w:t>NETHook3_0</w:t>
      </w:r>
      <w:r>
        <w:t xml:space="preserve"> reference and click </w:t>
      </w:r>
      <w:r w:rsidRPr="00D16C90">
        <w:rPr>
          <w:b/>
        </w:rPr>
        <w:t>Remove</w:t>
      </w:r>
      <w:r w:rsidR="00501D89">
        <w:rPr>
          <w:b/>
        </w:rPr>
        <w:t>.</w:t>
      </w:r>
      <w:r>
        <w:rPr>
          <w:b/>
        </w:rPr>
        <w:br/>
      </w:r>
      <w:r>
        <w:rPr>
          <w:noProof/>
        </w:rPr>
        <w:drawing>
          <wp:inline distT="0" distB="0" distL="0" distR="0" wp14:anchorId="60A84C19" wp14:editId="337C55D1">
            <wp:extent cx="2377440" cy="2537537"/>
            <wp:effectExtent l="0" t="0" r="3810" b="0"/>
            <wp:docPr id="11" name="Picture 11" descr="C:\Users\rlg\AppData\Local\Temp\SNAGHTML8bc28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lg\AppData\Local\Temp\SNAGHTML8bc281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53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07C90" w14:textId="5D257C10" w:rsidR="00612121" w:rsidRDefault="00612121" w:rsidP="00DA64CE">
      <w:pPr>
        <w:pStyle w:val="ListParagraph"/>
        <w:keepNext w:val="0"/>
        <w:keepLines w:val="0"/>
        <w:numPr>
          <w:ilvl w:val="0"/>
          <w:numId w:val="18"/>
        </w:numPr>
        <w:contextualSpacing/>
      </w:pPr>
      <w:r>
        <w:lastRenderedPageBreak/>
        <w:t xml:space="preserve">Right-click on the </w:t>
      </w:r>
      <w:r w:rsidRPr="00D16C90">
        <w:rPr>
          <w:b/>
        </w:rPr>
        <w:t>References</w:t>
      </w:r>
      <w:r>
        <w:t xml:space="preserve"> node and click </w:t>
      </w:r>
      <w:r w:rsidRPr="00D16C90">
        <w:rPr>
          <w:b/>
        </w:rPr>
        <w:t>Add Reference…</w:t>
      </w:r>
      <w:r>
        <w:rPr>
          <w:b/>
        </w:rPr>
        <w:br/>
      </w:r>
      <w:r>
        <w:rPr>
          <w:noProof/>
        </w:rPr>
        <w:drawing>
          <wp:inline distT="0" distB="0" distL="0" distR="0" wp14:anchorId="43F4FAA2" wp14:editId="283FEC2C">
            <wp:extent cx="2377440" cy="257756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57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8FF5" w14:textId="34D3191D" w:rsidR="00612121" w:rsidRDefault="00612121" w:rsidP="00DA64CE">
      <w:pPr>
        <w:pStyle w:val="ListParagraph"/>
        <w:keepNext w:val="0"/>
        <w:keepLines w:val="0"/>
        <w:numPr>
          <w:ilvl w:val="0"/>
          <w:numId w:val="18"/>
        </w:numPr>
        <w:contextualSpacing/>
      </w:pPr>
      <w:r>
        <w:t xml:space="preserve">In the </w:t>
      </w:r>
      <w:r w:rsidRPr="00D16C90">
        <w:rPr>
          <w:b/>
        </w:rPr>
        <w:t>Reference Manager</w:t>
      </w:r>
      <w:r>
        <w:t xml:space="preserve"> dialog, click the </w:t>
      </w:r>
      <w:r w:rsidRPr="00D16C90">
        <w:rPr>
          <w:b/>
        </w:rPr>
        <w:t>Browse…</w:t>
      </w:r>
      <w:r>
        <w:t xml:space="preserve"> button</w:t>
      </w:r>
      <w:r w:rsidR="00501D89">
        <w:t>.</w:t>
      </w:r>
      <w:r>
        <w:br/>
      </w:r>
      <w:r>
        <w:rPr>
          <w:noProof/>
        </w:rPr>
        <w:drawing>
          <wp:inline distT="0" distB="0" distL="0" distR="0" wp14:anchorId="37542D3A" wp14:editId="3357CA5C">
            <wp:extent cx="54864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765B" w14:textId="77777777" w:rsidR="00612121" w:rsidRDefault="00612121" w:rsidP="00501D89">
      <w:pPr>
        <w:spacing w:after="160" w:line="259" w:lineRule="auto"/>
        <w:ind w:left="450" w:hanging="450"/>
      </w:pPr>
    </w:p>
    <w:p w14:paraId="67722A52" w14:textId="507F0AED" w:rsidR="00612121" w:rsidRDefault="00612121" w:rsidP="00DA64CE">
      <w:pPr>
        <w:pStyle w:val="ListParagraph"/>
        <w:keepNext w:val="0"/>
        <w:keepLines w:val="0"/>
        <w:numPr>
          <w:ilvl w:val="0"/>
          <w:numId w:val="18"/>
        </w:numPr>
        <w:contextualSpacing/>
      </w:pPr>
      <w:r>
        <w:lastRenderedPageBreak/>
        <w:t>Browse to the Mastercam installation folder (</w:t>
      </w:r>
      <w:r w:rsidRPr="001B13F5">
        <w:rPr>
          <w:b/>
        </w:rPr>
        <w:t xml:space="preserve">e.g., </w:t>
      </w:r>
      <w:r w:rsidRPr="00E20BDF">
        <w:rPr>
          <w:rFonts w:cstheme="minorHAnsi"/>
          <w:b/>
          <w:color w:val="000000"/>
        </w:rPr>
        <w:t>C:\Program Files\Mastercam 2020\Mastercam</w:t>
      </w:r>
      <w:r>
        <w:t xml:space="preserve">), select the </w:t>
      </w:r>
      <w:r w:rsidRPr="005020D4">
        <w:rPr>
          <w:b/>
        </w:rPr>
        <w:t>NETHook3_0.dll</w:t>
      </w:r>
      <w:r>
        <w:t xml:space="preserve"> file and click </w:t>
      </w:r>
      <w:r w:rsidRPr="005020D4">
        <w:rPr>
          <w:b/>
        </w:rPr>
        <w:t>Add</w:t>
      </w:r>
      <w:r w:rsidR="00501D89">
        <w:rPr>
          <w:b/>
        </w:rPr>
        <w:t>.</w:t>
      </w:r>
      <w:r>
        <w:br/>
      </w:r>
      <w:r w:rsidRPr="00E20BDF">
        <w:rPr>
          <w:noProof/>
        </w:rPr>
        <w:drawing>
          <wp:inline distT="0" distB="0" distL="0" distR="0" wp14:anchorId="49FAFF6B" wp14:editId="3D257719">
            <wp:extent cx="5943600" cy="4138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6BA0" w14:textId="77777777" w:rsidR="00612121" w:rsidRDefault="00612121" w:rsidP="00501D89">
      <w:pPr>
        <w:pStyle w:val="ListParagraph"/>
        <w:numPr>
          <w:ilvl w:val="0"/>
          <w:numId w:val="0"/>
        </w:numPr>
        <w:spacing w:after="160" w:line="259" w:lineRule="auto"/>
        <w:ind w:left="450"/>
      </w:pPr>
    </w:p>
    <w:p w14:paraId="521DDB1F" w14:textId="7DBCD688" w:rsidR="00501D89" w:rsidRPr="00D170F6" w:rsidRDefault="00501D89" w:rsidP="00DA64CE">
      <w:pPr>
        <w:pStyle w:val="ListParagraph"/>
        <w:keepNext w:val="0"/>
        <w:keepLines w:val="0"/>
        <w:numPr>
          <w:ilvl w:val="0"/>
          <w:numId w:val="18"/>
        </w:numPr>
        <w:contextualSpacing/>
      </w:pPr>
      <w:r>
        <w:t xml:space="preserve">In the </w:t>
      </w:r>
      <w:r w:rsidRPr="005020D4">
        <w:rPr>
          <w:b/>
        </w:rPr>
        <w:t>Reference Manager</w:t>
      </w:r>
      <w:r>
        <w:t xml:space="preserve"> dialog, ensure that </w:t>
      </w:r>
      <w:r w:rsidRPr="005020D4">
        <w:rPr>
          <w:b/>
        </w:rPr>
        <w:t>NETHook3_0.dll</w:t>
      </w:r>
      <w:r>
        <w:t xml:space="preserve"> is checked and click </w:t>
      </w:r>
      <w:r w:rsidRPr="005020D4">
        <w:rPr>
          <w:b/>
        </w:rPr>
        <w:t>OK</w:t>
      </w:r>
      <w:r>
        <w:rPr>
          <w:b/>
        </w:rPr>
        <w:t>.</w:t>
      </w:r>
      <w:r>
        <w:br/>
      </w:r>
      <w:r w:rsidRPr="00E20BDF">
        <w:rPr>
          <w:noProof/>
        </w:rPr>
        <w:drawing>
          <wp:inline distT="0" distB="0" distL="0" distR="0" wp14:anchorId="5E6C0E40" wp14:editId="726B8CDB">
            <wp:extent cx="5943600" cy="30784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A16D" w14:textId="77777777" w:rsidR="00501D89" w:rsidRDefault="00501D89" w:rsidP="00501D89">
      <w:pPr>
        <w:pStyle w:val="ListParagraph"/>
        <w:keepNext w:val="0"/>
        <w:keepLines w:val="0"/>
        <w:numPr>
          <w:ilvl w:val="0"/>
          <w:numId w:val="0"/>
        </w:numPr>
        <w:ind w:left="720" w:hanging="360"/>
        <w:contextualSpacing/>
      </w:pPr>
    </w:p>
    <w:p w14:paraId="146E14FC" w14:textId="77777777" w:rsidR="00501D89" w:rsidRDefault="00501D89" w:rsidP="00501D89">
      <w:pPr>
        <w:pStyle w:val="ListParagraph"/>
        <w:keepNext w:val="0"/>
        <w:keepLines w:val="0"/>
        <w:numPr>
          <w:ilvl w:val="0"/>
          <w:numId w:val="0"/>
        </w:numPr>
        <w:spacing w:after="0"/>
        <w:ind w:left="360"/>
      </w:pPr>
      <w:r>
        <w:t xml:space="preserve">The </w:t>
      </w:r>
      <w:r w:rsidRPr="00D170F6">
        <w:rPr>
          <w:b/>
        </w:rPr>
        <w:t>NETHook3_0</w:t>
      </w:r>
      <w:r>
        <w:t xml:space="preserve"> reference should then appear in the </w:t>
      </w:r>
      <w:r w:rsidRPr="00D170F6">
        <w:rPr>
          <w:b/>
        </w:rPr>
        <w:t>References</w:t>
      </w:r>
      <w:r>
        <w:t xml:space="preserve"> list without the warning symbol.</w:t>
      </w:r>
    </w:p>
    <w:p w14:paraId="07584122" w14:textId="040023E7" w:rsidR="00501D89" w:rsidRDefault="00501D89" w:rsidP="00501D89">
      <w:pPr>
        <w:pStyle w:val="ListParagraph"/>
        <w:keepNext w:val="0"/>
        <w:keepLines w:val="0"/>
        <w:numPr>
          <w:ilvl w:val="0"/>
          <w:numId w:val="0"/>
        </w:numPr>
        <w:spacing w:after="120"/>
        <w:ind w:left="720"/>
      </w:pPr>
      <w:r>
        <w:br/>
      </w:r>
      <w:r>
        <w:rPr>
          <w:noProof/>
        </w:rPr>
        <w:drawing>
          <wp:inline distT="0" distB="0" distL="0" distR="0" wp14:anchorId="5FC76BBF" wp14:editId="007D79A6">
            <wp:extent cx="2562225" cy="2552700"/>
            <wp:effectExtent l="0" t="0" r="9525" b="0"/>
            <wp:docPr id="6" name="Picture 6" descr="C:\Users\rlg\AppData\Local\Temp\SNAGHTML8b56b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lg\AppData\Local\Temp\SNAGHTML8b56b5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0CFCD93" w14:textId="1298FAAD" w:rsidR="00D34F2F" w:rsidRDefault="00D34F2F" w:rsidP="00D34F2F">
      <w:pPr>
        <w:pStyle w:val="Heading1"/>
      </w:pPr>
      <w:bookmarkStart w:id="7" w:name="_Toc33690179"/>
      <w:r>
        <w:lastRenderedPageBreak/>
        <w:t>DEBUG Setup</w:t>
      </w:r>
      <w:bookmarkEnd w:id="7"/>
    </w:p>
    <w:p w14:paraId="5740692E" w14:textId="77777777" w:rsidR="00DA64CE" w:rsidRPr="007B043C" w:rsidRDefault="00D34F2F" w:rsidP="007B043C">
      <w:pPr>
        <w:spacing w:after="0"/>
      </w:pPr>
      <w:r>
        <w:t xml:space="preserve">Set the project to start </w:t>
      </w:r>
      <w:r w:rsidRPr="007B043C">
        <w:t>Mastercam.exe</w:t>
      </w:r>
      <w:r>
        <w:t xml:space="preserve"> as an external program.  To do this, go to </w:t>
      </w:r>
      <w:r w:rsidRPr="007B043C">
        <w:t>PROJECT</w:t>
      </w:r>
      <w:r>
        <w:t xml:space="preserve"> menu in Visual Studio and then select</w:t>
      </w:r>
      <w:r w:rsidR="00DA64CE">
        <w:t xml:space="preserve"> the [project name]</w:t>
      </w:r>
      <w:r w:rsidRPr="007B043C">
        <w:t xml:space="preserve"> Properties…</w:t>
      </w:r>
      <w:r>
        <w:t xml:space="preserve">  In the </w:t>
      </w:r>
      <w:r w:rsidRPr="007B043C">
        <w:t>Debug</w:t>
      </w:r>
      <w:r>
        <w:t xml:space="preserve"> properties section, use the browse button to set the </w:t>
      </w:r>
      <w:r w:rsidRPr="007B043C">
        <w:t>Start external program</w:t>
      </w:r>
      <w:r>
        <w:t xml:space="preserve"> property to the path to your </w:t>
      </w:r>
      <w:r w:rsidRPr="007B043C">
        <w:t>Mastercam.exe</w:t>
      </w:r>
    </w:p>
    <w:p w14:paraId="45854ACD" w14:textId="246DA4E9" w:rsidR="00DA64CE" w:rsidRDefault="00D34F2F" w:rsidP="007B043C">
      <w:pPr>
        <w:spacing w:after="0"/>
      </w:pPr>
      <w:r>
        <w:t xml:space="preserve">(e.g. </w:t>
      </w:r>
      <w:r w:rsidR="007B043C">
        <w:t xml:space="preserve"> </w:t>
      </w:r>
      <w:r>
        <w:t>"</w:t>
      </w:r>
      <w:r w:rsidRPr="007B043C">
        <w:t xml:space="preserve"> C:\Program Files\Mastercam 2020\Mastercam\Mastercam.exe</w:t>
      </w:r>
      <w:r>
        <w:t xml:space="preserve">").  </w:t>
      </w:r>
    </w:p>
    <w:p w14:paraId="28A7CFF0" w14:textId="7E5F2DD1" w:rsidR="00D34F2F" w:rsidRDefault="00D34F2F" w:rsidP="007B043C">
      <w:r>
        <w:t xml:space="preserve">Then do the same to set the </w:t>
      </w:r>
      <w:r w:rsidRPr="007B043C">
        <w:t>Working directory</w:t>
      </w:r>
      <w:r>
        <w:t xml:space="preserve"> property to the Mastercam installation folder</w:t>
      </w:r>
      <w:r w:rsidR="00DA64CE">
        <w:t xml:space="preserve">. </w:t>
      </w:r>
      <w:r>
        <w:t>(e.g.</w:t>
      </w:r>
      <w:r w:rsidR="007B043C">
        <w:t xml:space="preserve"> </w:t>
      </w:r>
      <w:r>
        <w:t xml:space="preserve"> “</w:t>
      </w:r>
      <w:r w:rsidRPr="007B043C">
        <w:t>C:\Program Files\Mastercam 2020\Mastercam</w:t>
      </w:r>
      <w:r>
        <w:t>”) as shown below.</w:t>
      </w:r>
    </w:p>
    <w:p w14:paraId="779B9DCB" w14:textId="77777777" w:rsidR="00D34F2F" w:rsidRDefault="00D34F2F" w:rsidP="007B043C">
      <w:pPr>
        <w:pStyle w:val="ListParagraph"/>
        <w:numPr>
          <w:ilvl w:val="0"/>
          <w:numId w:val="0"/>
        </w:numPr>
      </w:pPr>
      <w:r w:rsidRPr="00E20BDF">
        <w:rPr>
          <w:noProof/>
        </w:rPr>
        <w:drawing>
          <wp:inline distT="0" distB="0" distL="0" distR="0" wp14:anchorId="5C073367" wp14:editId="1B4BE610">
            <wp:extent cx="5943600" cy="2665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F40A" w14:textId="77777777" w:rsidR="0092674F" w:rsidRDefault="0092674F" w:rsidP="0092674F"/>
    <w:p w14:paraId="0D76A083" w14:textId="77777777" w:rsidR="0092674F" w:rsidRDefault="0092674F" w:rsidP="0092674F"/>
    <w:p w14:paraId="17C2E1E0" w14:textId="77777777" w:rsidR="0092674F" w:rsidRDefault="0092674F">
      <w:pPr>
        <w:rPr>
          <w:rFonts w:eastAsiaTheme="majorEastAsia" w:cs="Noto Sans"/>
          <w:b/>
          <w:caps/>
          <w:color w:val="D11141"/>
          <w:sz w:val="24"/>
          <w:szCs w:val="24"/>
        </w:rPr>
      </w:pPr>
      <w:r>
        <w:br w:type="page"/>
      </w:r>
    </w:p>
    <w:p w14:paraId="1AF87D29" w14:textId="56B0C108" w:rsidR="0092674F" w:rsidRDefault="0092674F" w:rsidP="0092674F">
      <w:pPr>
        <w:pStyle w:val="Heading1"/>
      </w:pPr>
      <w:bookmarkStart w:id="8" w:name="_Post-BUILD_Events"/>
      <w:bookmarkStart w:id="9" w:name="_Toc33690180"/>
      <w:bookmarkEnd w:id="8"/>
      <w:r>
        <w:lastRenderedPageBreak/>
        <w:t>Post</w:t>
      </w:r>
      <w:r w:rsidR="000468E6">
        <w:t>-</w:t>
      </w:r>
      <w:r>
        <w:t xml:space="preserve">BUILD </w:t>
      </w:r>
      <w:r w:rsidR="000468E6">
        <w:t>Events</w:t>
      </w:r>
      <w:bookmarkEnd w:id="9"/>
    </w:p>
    <w:p w14:paraId="2A6017BB" w14:textId="5D897438" w:rsidR="0092674F" w:rsidRDefault="0092674F" w:rsidP="0092674F">
      <w:pPr>
        <w:spacing w:after="60"/>
      </w:pPr>
      <w:r>
        <w:t>You can have post-build event that copy the add-in’s compiled DLL and its and FT</w:t>
      </w:r>
      <w:r w:rsidRPr="0092674F">
        <w:rPr>
          <w:b/>
        </w:rPr>
        <w:t xml:space="preserve"> </w:t>
      </w:r>
      <w:r>
        <w:t xml:space="preserve">files to your Mastercam installation.  To do this, go to </w:t>
      </w:r>
      <w:r w:rsidRPr="007B043C">
        <w:t>PROJECT</w:t>
      </w:r>
      <w:r>
        <w:t xml:space="preserve"> menu in Visual Studio and then select the [project name]</w:t>
      </w:r>
      <w:r w:rsidRPr="007B043C">
        <w:t xml:space="preserve"> Properties…</w:t>
      </w:r>
      <w:r>
        <w:t xml:space="preserve">   In the </w:t>
      </w:r>
      <w:r w:rsidRPr="0092674F">
        <w:rPr>
          <w:b/>
        </w:rPr>
        <w:t>Build Events</w:t>
      </w:r>
      <w:r>
        <w:t xml:space="preserve"> properties section, click the </w:t>
      </w:r>
      <w:r w:rsidRPr="0092674F">
        <w:rPr>
          <w:b/>
        </w:rPr>
        <w:t>Edit Post-build…</w:t>
      </w:r>
      <w:r>
        <w:t xml:space="preserve"> button then enter the following two lines into the </w:t>
      </w:r>
      <w:r w:rsidRPr="0092674F">
        <w:rPr>
          <w:b/>
        </w:rPr>
        <w:t>Post-Build Event Command Line</w:t>
      </w:r>
      <w:r>
        <w:t xml:space="preserve"> field as shown below.</w:t>
      </w:r>
    </w:p>
    <w:p w14:paraId="688ABB1C" w14:textId="04306394" w:rsidR="0092674F" w:rsidRPr="0092674F" w:rsidRDefault="0092674F" w:rsidP="0092674F">
      <w:pPr>
        <w:spacing w:after="0"/>
        <w:rPr>
          <w:i/>
        </w:rPr>
      </w:pPr>
      <w:r w:rsidRPr="0092674F">
        <w:rPr>
          <w:i/>
        </w:rPr>
        <w:t>copy "$(</w:t>
      </w:r>
      <w:proofErr w:type="spellStart"/>
      <w:r w:rsidRPr="0092674F">
        <w:rPr>
          <w:i/>
        </w:rPr>
        <w:t>TargetPath</w:t>
      </w:r>
      <w:proofErr w:type="spellEnd"/>
      <w:r w:rsidRPr="0092674F">
        <w:rPr>
          <w:i/>
        </w:rPr>
        <w:t>)" "</w:t>
      </w:r>
      <w:r w:rsidRPr="0092674F">
        <w:rPr>
          <w:rFonts w:cstheme="minorHAnsi"/>
          <w:b/>
          <w:color w:val="000000"/>
        </w:rPr>
        <w:t xml:space="preserve"> </w:t>
      </w:r>
      <w:r w:rsidRPr="0092674F">
        <w:rPr>
          <w:rFonts w:cstheme="minorHAnsi"/>
          <w:b/>
          <w:i/>
          <w:color w:val="000000"/>
        </w:rPr>
        <w:t>C:\Program Files\Mastercam 2020\Mastercam</w:t>
      </w:r>
      <w:r w:rsidRPr="0092674F">
        <w:rPr>
          <w:b/>
          <w:i/>
        </w:rPr>
        <w:t>\chooks</w:t>
      </w:r>
      <w:r w:rsidRPr="0092674F">
        <w:rPr>
          <w:i/>
        </w:rPr>
        <w:t>"</w:t>
      </w:r>
    </w:p>
    <w:p w14:paraId="012A2F6D" w14:textId="7AA80814" w:rsidR="0092674F" w:rsidRDefault="0092674F" w:rsidP="0092674F">
      <w:pPr>
        <w:spacing w:after="60"/>
        <w:rPr>
          <w:i/>
        </w:rPr>
      </w:pPr>
      <w:r w:rsidRPr="0092674F">
        <w:rPr>
          <w:i/>
        </w:rPr>
        <w:t>copy "$(</w:t>
      </w:r>
      <w:proofErr w:type="spellStart"/>
      <w:r w:rsidRPr="0092674F">
        <w:rPr>
          <w:i/>
        </w:rPr>
        <w:t>ProjectDir</w:t>
      </w:r>
      <w:proofErr w:type="spellEnd"/>
      <w:r w:rsidRPr="0092674F">
        <w:rPr>
          <w:i/>
        </w:rPr>
        <w:t>)Resources\</w:t>
      </w:r>
      <w:proofErr w:type="spellStart"/>
      <w:r w:rsidRPr="0092674F">
        <w:rPr>
          <w:i/>
        </w:rPr>
        <w:t>FunctionTable</w:t>
      </w:r>
      <w:proofErr w:type="spellEnd"/>
      <w:r w:rsidRPr="0092674F">
        <w:rPr>
          <w:i/>
        </w:rPr>
        <w:t>\$(</w:t>
      </w:r>
      <w:proofErr w:type="spellStart"/>
      <w:r w:rsidRPr="0092674F">
        <w:rPr>
          <w:i/>
        </w:rPr>
        <w:t>TargetName</w:t>
      </w:r>
      <w:proofErr w:type="spellEnd"/>
      <w:proofErr w:type="gramStart"/>
      <w:r w:rsidRPr="0092674F">
        <w:rPr>
          <w:i/>
        </w:rPr>
        <w:t>).ft</w:t>
      </w:r>
      <w:proofErr w:type="gramEnd"/>
      <w:r w:rsidRPr="0092674F">
        <w:rPr>
          <w:i/>
        </w:rPr>
        <w:t>" "</w:t>
      </w:r>
      <w:r w:rsidRPr="0092674F">
        <w:rPr>
          <w:rFonts w:cstheme="minorHAnsi"/>
          <w:b/>
          <w:color w:val="000000"/>
        </w:rPr>
        <w:t xml:space="preserve"> </w:t>
      </w:r>
      <w:r w:rsidRPr="0092674F">
        <w:rPr>
          <w:rFonts w:cstheme="minorHAnsi"/>
          <w:b/>
          <w:i/>
          <w:color w:val="000000"/>
        </w:rPr>
        <w:t>C:\Program Files\Mastercam 2020\Mastercam</w:t>
      </w:r>
      <w:r w:rsidRPr="0092674F">
        <w:rPr>
          <w:b/>
          <w:i/>
        </w:rPr>
        <w:t xml:space="preserve"> \chooks</w:t>
      </w:r>
      <w:r w:rsidRPr="0092674F">
        <w:rPr>
          <w:i/>
        </w:rPr>
        <w:t>"</w:t>
      </w:r>
    </w:p>
    <w:p w14:paraId="1B4AEAC4" w14:textId="4732C2EC" w:rsidR="00C77E0F" w:rsidRPr="0092674F" w:rsidRDefault="00C77E0F" w:rsidP="0092674F">
      <w:pPr>
        <w:spacing w:after="60"/>
        <w:rPr>
          <w:i/>
        </w:rPr>
      </w:pPr>
      <w:r>
        <w:rPr>
          <w:noProof/>
        </w:rPr>
        <w:drawing>
          <wp:inline distT="0" distB="0" distL="0" distR="0" wp14:anchorId="016CA4FD" wp14:editId="3814A4C0">
            <wp:extent cx="5943600" cy="7442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1481" w14:textId="5272116F" w:rsidR="0092674F" w:rsidRDefault="0092674F" w:rsidP="00C77E0F">
      <w:pPr>
        <w:spacing w:before="120" w:after="120"/>
      </w:pPr>
      <w:r>
        <w:t>Note that “</w:t>
      </w:r>
      <w:r w:rsidRPr="0092674F">
        <w:rPr>
          <w:rFonts w:cstheme="minorHAnsi"/>
          <w:b/>
          <w:color w:val="000000"/>
        </w:rPr>
        <w:t>C:\Program Files\Mastercam 2020\Mastercam</w:t>
      </w:r>
      <w:r w:rsidRPr="0092674F">
        <w:rPr>
          <w:i/>
        </w:rPr>
        <w:t xml:space="preserve">” </w:t>
      </w:r>
      <w:r w:rsidRPr="00C16B68">
        <w:t>is the path to your Mastercam installation folder and may vary.</w:t>
      </w:r>
      <w:r>
        <w:t xml:space="preserve"> </w:t>
      </w:r>
      <w:r w:rsidRPr="0092674F">
        <w:rPr>
          <w:b/>
        </w:rPr>
        <w:t xml:space="preserve">Visual Studio </w:t>
      </w:r>
      <w:r>
        <w:rPr>
          <w:b/>
        </w:rPr>
        <w:t xml:space="preserve">usually </w:t>
      </w:r>
      <w:r w:rsidRPr="0092674F">
        <w:rPr>
          <w:b/>
        </w:rPr>
        <w:t>must be run</w:t>
      </w:r>
      <w:r>
        <w:rPr>
          <w:b/>
        </w:rPr>
        <w:t>ning</w:t>
      </w:r>
      <w:r w:rsidRPr="0092674F">
        <w:rPr>
          <w:b/>
        </w:rPr>
        <w:t xml:space="preserve"> as Administrator for </w:t>
      </w:r>
      <w:r>
        <w:rPr>
          <w:b/>
        </w:rPr>
        <w:t xml:space="preserve">the post-build events to </w:t>
      </w:r>
      <w:r w:rsidRPr="0092674F">
        <w:rPr>
          <w:b/>
        </w:rPr>
        <w:t>succe</w:t>
      </w:r>
      <w:r>
        <w:rPr>
          <w:b/>
        </w:rPr>
        <w:t xml:space="preserve">ed, as regular user permissions on your system may not allow for copying files to the destination folder. See: </w:t>
      </w:r>
      <w:hyperlink w:anchor="_Visual_Studio_Setup" w:history="1">
        <w:r w:rsidRPr="0092674F">
          <w:rPr>
            <w:rStyle w:val="Hyperlink"/>
            <w:b/>
          </w:rPr>
          <w:t>Visual Studio Setup</w:t>
        </w:r>
      </w:hyperlink>
    </w:p>
    <w:p w14:paraId="05E8953B" w14:textId="77777777" w:rsidR="00C77E0F" w:rsidRDefault="00C77E0F" w:rsidP="0092674F"/>
    <w:p w14:paraId="46B1B6D9" w14:textId="5B2E5DA2" w:rsidR="00C77E0F" w:rsidRDefault="00C77E0F" w:rsidP="00C77E0F">
      <w:pPr>
        <w:pStyle w:val="Heading1"/>
      </w:pPr>
      <w:bookmarkStart w:id="10" w:name="_Toc33690181"/>
      <w:r>
        <w:t>ADDING AN Add-IN to MASTERCAM’S UI</w:t>
      </w:r>
      <w:bookmarkEnd w:id="10"/>
    </w:p>
    <w:p w14:paraId="2CE3DD6D" w14:textId="0CDFE3B8" w:rsidR="00C77E0F" w:rsidRDefault="00C77E0F" w:rsidP="00C77E0F">
      <w:r>
        <w:t xml:space="preserve">If you use the project’s post build step, the add-in’s DLL and FT files will be copied automatically to the correct location otherwise, you will need to copy the DLL and the FT file to your </w:t>
      </w:r>
      <w:r w:rsidRPr="00E20BDF">
        <w:rPr>
          <w:rFonts w:cstheme="minorHAnsi"/>
          <w:b/>
          <w:color w:val="000000"/>
        </w:rPr>
        <w:t>C:\Program Files\Mastercam 2020\Mastercam</w:t>
      </w:r>
      <w:r>
        <w:rPr>
          <w:b/>
        </w:rPr>
        <w:t>\chooks</w:t>
      </w:r>
      <w:r>
        <w:t xml:space="preserve"> folder.  This will allow the NET-Hook commands specified in the FT file to be added to the ribbon/ribbon tab, quick access toolbar and context menu (reference the Mastercam online help documentation on how to customize the ribbon, etc.)</w:t>
      </w:r>
    </w:p>
    <w:p w14:paraId="13765D0B" w14:textId="77777777" w:rsidR="00C77E0F" w:rsidRDefault="00C77E0F" w:rsidP="006E6992">
      <w:pPr>
        <w:pBdr>
          <w:bottom w:val="double" w:sz="6" w:space="1" w:color="auto"/>
        </w:pBdr>
        <w:rPr>
          <w:sz w:val="24"/>
        </w:rPr>
      </w:pPr>
    </w:p>
    <w:p w14:paraId="19148233" w14:textId="77777777" w:rsidR="006E6992" w:rsidRPr="0097742F" w:rsidRDefault="006E6992" w:rsidP="006E6992">
      <w:pPr>
        <w:spacing w:after="20"/>
      </w:pPr>
      <w:r w:rsidRPr="0097742F">
        <w:t xml:space="preserve">If you encounter </w:t>
      </w:r>
      <w:r>
        <w:t xml:space="preserve">any </w:t>
      </w:r>
      <w:r w:rsidRPr="0097742F">
        <w:t>issues with what is (or not) documented here, please let us know!</w:t>
      </w:r>
    </w:p>
    <w:p w14:paraId="42D397B3" w14:textId="77777777" w:rsidR="006E6992" w:rsidRPr="0097742F" w:rsidRDefault="0031689C" w:rsidP="006E6992">
      <w:hyperlink r:id="rId23" w:history="1">
        <w:r w:rsidR="006E6992" w:rsidRPr="0097742F">
          <w:rPr>
            <w:rStyle w:val="Hyperlink"/>
          </w:rPr>
          <w:t>SDK@mastercam.com</w:t>
        </w:r>
      </w:hyperlink>
    </w:p>
    <w:p w14:paraId="4A6F7835" w14:textId="77777777" w:rsidR="006E6992" w:rsidRDefault="006E6992" w:rsidP="006E6992">
      <w:pPr>
        <w:spacing w:after="80"/>
        <w:rPr>
          <w:rFonts w:cs="Calibri"/>
          <w:color w:val="808080"/>
          <w:szCs w:val="20"/>
        </w:rPr>
      </w:pPr>
      <w:r>
        <w:rPr>
          <w:rFonts w:cs="Calibri"/>
          <w:color w:val="808080"/>
          <w:szCs w:val="20"/>
        </w:rPr>
        <w:t xml:space="preserve">CNC Software, Inc. | 671 Old Post Road | Tolland, CT 06084 | USA </w:t>
      </w:r>
      <w:r>
        <w:rPr>
          <w:rFonts w:cs="Calibri"/>
          <w:color w:val="808080"/>
          <w:szCs w:val="20"/>
        </w:rPr>
        <w:br/>
        <w:t xml:space="preserve">Phone: 860.875.5006 | Fax: 860.872.1565 | </w:t>
      </w:r>
      <w:hyperlink r:id="rId24" w:history="1">
        <w:r>
          <w:rPr>
            <w:rStyle w:val="Hyperlink"/>
            <w:rFonts w:cs="Calibri"/>
            <w:color w:val="0000FF"/>
            <w:szCs w:val="20"/>
          </w:rPr>
          <w:t>www.mastercam.com</w:t>
        </w:r>
      </w:hyperlink>
      <w:r>
        <w:rPr>
          <w:rFonts w:cs="Calibri"/>
          <w:color w:val="808080"/>
          <w:szCs w:val="20"/>
        </w:rPr>
        <w:t xml:space="preserve"> </w:t>
      </w:r>
    </w:p>
    <w:p w14:paraId="01852682" w14:textId="1DCC5745" w:rsidR="006E6992" w:rsidRDefault="006E6992" w:rsidP="006E6992">
      <w:r w:rsidRPr="00FD207E">
        <w:rPr>
          <w:rFonts w:ascii="Verdana" w:hAnsi="Verdana"/>
          <w:noProof/>
          <w:szCs w:val="20"/>
        </w:rPr>
        <w:drawing>
          <wp:inline distT="0" distB="0" distL="0" distR="0" wp14:anchorId="4BDAAD08" wp14:editId="1F2CD88F">
            <wp:extent cx="1082095" cy="215900"/>
            <wp:effectExtent l="0" t="0" r="3810" b="0"/>
            <wp:docPr id="23" name="Picture 23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Clogo-blackred-rgb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9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BFFD8" w14:textId="4FC118FC" w:rsidR="00A5358E" w:rsidRPr="00A5358E" w:rsidRDefault="00A5358E" w:rsidP="00A5358E">
      <w:pPr>
        <w:pStyle w:val="StyleCentered"/>
      </w:pPr>
    </w:p>
    <w:sectPr w:rsidR="00A5358E" w:rsidRPr="00A5358E" w:rsidSect="000F11F8">
      <w:headerReference w:type="default" r:id="rId26"/>
      <w:footerReference w:type="default" r:id="rId27"/>
      <w:headerReference w:type="first" r:id="rId28"/>
      <w:pgSz w:w="12240" w:h="15840"/>
      <w:pgMar w:top="1440" w:right="1440" w:bottom="1440" w:left="1440" w:header="403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9615C" w14:textId="77777777" w:rsidR="0031689C" w:rsidRDefault="0031689C" w:rsidP="0099713A">
      <w:pPr>
        <w:spacing w:after="0" w:line="240" w:lineRule="auto"/>
      </w:pPr>
      <w:r>
        <w:separator/>
      </w:r>
    </w:p>
  </w:endnote>
  <w:endnote w:type="continuationSeparator" w:id="0">
    <w:p w14:paraId="5E069F64" w14:textId="77777777" w:rsidR="0031689C" w:rsidRDefault="0031689C" w:rsidP="00997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Cond">
    <w:altName w:val="Calibri"/>
    <w:charset w:val="00"/>
    <w:family w:val="swiss"/>
    <w:pitch w:val="variable"/>
    <w:sig w:usb0="E00002FF" w:usb1="4000001F" w:usb2="08000029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E9298" w14:textId="31EED5D2" w:rsidR="009B1AFC" w:rsidRDefault="009B1AFC" w:rsidP="00E42E5B">
    <w:pPr>
      <w:pStyle w:val="Footer"/>
    </w:pPr>
  </w:p>
  <w:p w14:paraId="6C5A93AE" w14:textId="328D9E26" w:rsidR="009B1AFC" w:rsidRDefault="005E0FE8" w:rsidP="009B1AFC">
    <w:pPr>
      <w:tabs>
        <w:tab w:val="left" w:pos="240"/>
      </w:tabs>
      <w:spacing w:after="0"/>
      <w:rPr>
        <w:rFonts w:cs="Noto San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0B8BFE3" wp14:editId="35CD2431">
          <wp:simplePos x="0" y="0"/>
          <wp:positionH relativeFrom="margin">
            <wp:posOffset>5144135</wp:posOffset>
          </wp:positionH>
          <wp:positionV relativeFrom="paragraph">
            <wp:posOffset>9525</wp:posOffset>
          </wp:positionV>
          <wp:extent cx="798830" cy="548005"/>
          <wp:effectExtent l="0" t="0" r="1270" b="444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Mastercam Certification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883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25D9">
      <w:rPr>
        <w:rFonts w:cs="Noto Sans"/>
        <w:noProof/>
      </w:rPr>
      <w:drawing>
        <wp:anchor distT="0" distB="0" distL="114300" distR="114300" simplePos="0" relativeHeight="251661312" behindDoc="0" locked="0" layoutInCell="1" allowOverlap="1" wp14:anchorId="35B94DAF" wp14:editId="20E5F56A">
          <wp:simplePos x="0" y="0"/>
          <wp:positionH relativeFrom="column">
            <wp:posOffset>1308100</wp:posOffset>
          </wp:positionH>
          <wp:positionV relativeFrom="paragraph">
            <wp:posOffset>17780</wp:posOffset>
          </wp:positionV>
          <wp:extent cx="1384300" cy="241300"/>
          <wp:effectExtent l="0" t="0" r="0" b="0"/>
          <wp:wrapThrough wrapText="bothSides">
            <wp:wrapPolygon edited="0">
              <wp:start x="0" y="0"/>
              <wp:lineTo x="0" y="20463"/>
              <wp:lineTo x="21402" y="20463"/>
              <wp:lineTo x="21402" y="0"/>
              <wp:lineTo x="0" y="0"/>
            </wp:wrapPolygon>
          </wp:wrapThrough>
          <wp:docPr id="2" name="Picture 2" descr="A picture containing dishwar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ocial Media Icons footer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19999"/>
                  <a:stretch/>
                </pic:blipFill>
                <pic:spPr bwMode="auto">
                  <a:xfrm>
                    <a:off x="0" y="0"/>
                    <a:ext cx="1384300" cy="2413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1AFC">
      <w:rPr>
        <w:rFonts w:cs="Noto Sans"/>
        <w:b/>
        <w:bCs/>
      </w:rPr>
      <w:t>CNC Software, Inc.</w:t>
    </w:r>
    <w:r w:rsidR="009B1AFC">
      <w:rPr>
        <w:rFonts w:cs="Noto Sans"/>
        <w:b/>
        <w:bCs/>
      </w:rPr>
      <w:tab/>
    </w:r>
    <w:r w:rsidR="00012A02">
      <w:rPr>
        <w:rFonts w:cs="Noto Sans"/>
        <w:b/>
        <w:bCs/>
      </w:rPr>
      <w:tab/>
    </w:r>
  </w:p>
  <w:p w14:paraId="69E05878" w14:textId="77777777" w:rsidR="009B1AFC" w:rsidRPr="009B1AFC" w:rsidRDefault="009B1AFC" w:rsidP="009B1AFC">
    <w:pPr>
      <w:tabs>
        <w:tab w:val="left" w:pos="240"/>
      </w:tabs>
      <w:spacing w:after="0"/>
      <w:rPr>
        <w:rFonts w:cs="Noto Sans"/>
      </w:rPr>
    </w:pPr>
    <w:r w:rsidRPr="009B1AFC">
      <w:rPr>
        <w:rFonts w:cs="Noto Sans"/>
      </w:rPr>
      <w:t>671 Old Post Road</w:t>
    </w:r>
  </w:p>
  <w:p w14:paraId="5EAEE0EA" w14:textId="4811D499" w:rsidR="009B1AFC" w:rsidRPr="00E42E5B" w:rsidRDefault="009B1AFC" w:rsidP="00E42E5B">
    <w:pPr>
      <w:pStyle w:val="Footer"/>
      <w:tabs>
        <w:tab w:val="left" w:pos="2070"/>
      </w:tabs>
      <w:rPr>
        <w:i w:val="0"/>
      </w:rPr>
    </w:pPr>
    <w:r w:rsidRPr="009B1AFC">
      <w:t>Tolland, CT 06084</w:t>
    </w:r>
    <w:r w:rsidR="00E42E5B">
      <w:tab/>
    </w:r>
    <w:r w:rsidR="00443A26">
      <w:rPr>
        <w:b/>
        <w:i w:val="0"/>
      </w:rPr>
      <w:t>SDK@</w:t>
    </w:r>
    <w:r w:rsidR="00012A02" w:rsidRPr="00E42E5B">
      <w:rPr>
        <w:b/>
        <w:i w:val="0"/>
      </w:rPr>
      <w:t>mastercam.com</w:t>
    </w:r>
  </w:p>
  <w:p w14:paraId="75F74B5E" w14:textId="77777777" w:rsidR="009B1AFC" w:rsidRDefault="009B1AFC" w:rsidP="00E42E5B">
    <w:pPr>
      <w:pStyle w:val="Footer"/>
    </w:pPr>
  </w:p>
  <w:p w14:paraId="2B13579A" w14:textId="7B968D86" w:rsidR="006935CA" w:rsidRPr="00E42E5B" w:rsidRDefault="0099713A" w:rsidP="00E42E5B">
    <w:pPr>
      <w:pStyle w:val="Footer"/>
    </w:pPr>
    <w:r w:rsidRPr="00E42E5B">
      <w:t>Mastercam</w:t>
    </w:r>
    <w:r w:rsidRPr="00E42E5B">
      <w:rPr>
        <w:vertAlign w:val="superscript"/>
      </w:rPr>
      <w:t>®</w:t>
    </w:r>
    <w:r w:rsidRPr="00E42E5B">
      <w:t xml:space="preserve"> is a registered trademark of CNC Software, Inc. ©1983-</w:t>
    </w:r>
    <w:r w:rsidR="00443A26">
      <w:t>2020</w:t>
    </w:r>
    <w:r w:rsidR="006935CA" w:rsidRPr="00E42E5B">
      <w:t>. All rights reserved.</w:t>
    </w:r>
    <w:r w:rsidR="006935CA" w:rsidRPr="00E42E5B">
      <w:br/>
      <w:t>All other trademarks are property of their respective owners.</w:t>
    </w:r>
    <w:r w:rsidR="009B1AFC" w:rsidRPr="00E42E5B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0DE10" w14:textId="77777777" w:rsidR="0031689C" w:rsidRDefault="0031689C" w:rsidP="0099713A">
      <w:pPr>
        <w:spacing w:after="0" w:line="240" w:lineRule="auto"/>
      </w:pPr>
      <w:r>
        <w:separator/>
      </w:r>
    </w:p>
  </w:footnote>
  <w:footnote w:type="continuationSeparator" w:id="0">
    <w:p w14:paraId="070E7F92" w14:textId="77777777" w:rsidR="0031689C" w:rsidRDefault="0031689C" w:rsidP="00997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49276" w14:textId="77777777" w:rsidR="0099713A" w:rsidRDefault="0099713A">
    <w:pPr>
      <w:pStyle w:val="Header"/>
    </w:pPr>
    <w:r>
      <w:tab/>
      <w:t xml:space="preserve">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F4B21" w14:textId="350C9B6F" w:rsidR="0099713A" w:rsidRDefault="009B1AFC">
    <w:pPr>
      <w:pStyle w:val="Header"/>
    </w:pPr>
    <w:r>
      <w:rPr>
        <w:noProof/>
      </w:rPr>
      <w:drawing>
        <wp:inline distT="0" distB="0" distL="0" distR="0" wp14:anchorId="310497E2" wp14:editId="7C6E459A">
          <wp:extent cx="2589376" cy="516632"/>
          <wp:effectExtent l="0" t="0" r="1905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astercam Training dept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0041" cy="5287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12A02">
      <w:t xml:space="preserve">      </w:t>
    </w:r>
  </w:p>
  <w:p w14:paraId="3FB3D07C" w14:textId="2D711890" w:rsidR="005E0FE8" w:rsidRPr="005E0FE8" w:rsidRDefault="005E0FE8" w:rsidP="005E0FE8">
    <w:pPr>
      <w:pStyle w:val="Header"/>
      <w:tabs>
        <w:tab w:val="clear" w:pos="9360"/>
        <w:tab w:val="left" w:pos="4680"/>
      </w:tabs>
      <w:rPr>
        <w:rFonts w:ascii="Noto Sans Cond" w:hAnsi="Noto Sans Cond" w:cs="Noto Sans Cond"/>
        <w:sz w:val="44"/>
        <w:szCs w:val="48"/>
      </w:rPr>
    </w:pPr>
    <w:r w:rsidRPr="005E0FE8">
      <w:rPr>
        <w:rFonts w:ascii="Noto Sans Cond" w:hAnsi="Noto Sans Cond" w:cs="Noto Sans Cond"/>
        <w:sz w:val="44"/>
        <w:szCs w:val="48"/>
      </w:rPr>
      <w:t>Add-In Development</w:t>
    </w:r>
    <w:r>
      <w:rPr>
        <w:rFonts w:ascii="Noto Sans Cond" w:hAnsi="Noto Sans Cond" w:cs="Noto Sans Cond"/>
        <w:sz w:val="44"/>
        <w:szCs w:val="4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B58D3"/>
    <w:multiLevelType w:val="multilevel"/>
    <w:tmpl w:val="E17627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6B67EA0"/>
    <w:multiLevelType w:val="multilevel"/>
    <w:tmpl w:val="359C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8723F"/>
    <w:multiLevelType w:val="hybridMultilevel"/>
    <w:tmpl w:val="B2FCE2D0"/>
    <w:lvl w:ilvl="0" w:tplc="5180F97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F186058"/>
    <w:multiLevelType w:val="hybridMultilevel"/>
    <w:tmpl w:val="53382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F12D3"/>
    <w:multiLevelType w:val="multilevel"/>
    <w:tmpl w:val="CECC2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345A96"/>
    <w:multiLevelType w:val="multilevel"/>
    <w:tmpl w:val="CC7A2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373B3A"/>
    <w:multiLevelType w:val="hybridMultilevel"/>
    <w:tmpl w:val="E6666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042E4"/>
    <w:multiLevelType w:val="hybridMultilevel"/>
    <w:tmpl w:val="9B1626D0"/>
    <w:lvl w:ilvl="0" w:tplc="54FCBEFE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F0C5B"/>
    <w:multiLevelType w:val="multilevel"/>
    <w:tmpl w:val="63D20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86301F"/>
    <w:multiLevelType w:val="hybridMultilevel"/>
    <w:tmpl w:val="D35636DC"/>
    <w:lvl w:ilvl="0" w:tplc="5EE4E946">
      <w:start w:val="1"/>
      <w:numFmt w:val="decimal"/>
      <w:suff w:val="space"/>
      <w:lvlText w:val="%1."/>
      <w:lvlJc w:val="left"/>
      <w:pPr>
        <w:ind w:left="720" w:hanging="360"/>
      </w:pPr>
      <w:rPr>
        <w:rFonts w:ascii="Noto Sans" w:hAnsi="Noto Sans" w:cs="Times New Roman" w:hint="default"/>
        <w:b/>
        <w:i w:val="0"/>
        <w:color w:val="D1114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51776F"/>
    <w:multiLevelType w:val="multilevel"/>
    <w:tmpl w:val="3DD6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381423"/>
    <w:multiLevelType w:val="hybridMultilevel"/>
    <w:tmpl w:val="563CAD40"/>
    <w:lvl w:ilvl="0" w:tplc="1DD02732">
      <w:start w:val="1"/>
      <w:numFmt w:val="decimal"/>
      <w:pStyle w:val="ListParagraph"/>
      <w:lvlText w:val="%1."/>
      <w:lvlJc w:val="left"/>
      <w:pPr>
        <w:ind w:left="-532" w:hanging="360"/>
      </w:pPr>
      <w:rPr>
        <w:rFonts w:ascii="Noto Sans" w:hAnsi="Noto Sans" w:cs="Times New Roman"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68" w:hanging="360"/>
      </w:pPr>
    </w:lvl>
    <w:lvl w:ilvl="2" w:tplc="0409001B" w:tentative="1">
      <w:start w:val="1"/>
      <w:numFmt w:val="lowerRoman"/>
      <w:lvlText w:val="%3."/>
      <w:lvlJc w:val="right"/>
      <w:pPr>
        <w:ind w:left="1988" w:hanging="180"/>
      </w:pPr>
    </w:lvl>
    <w:lvl w:ilvl="3" w:tplc="0409000F" w:tentative="1">
      <w:start w:val="1"/>
      <w:numFmt w:val="decimal"/>
      <w:lvlText w:val="%4."/>
      <w:lvlJc w:val="left"/>
      <w:pPr>
        <w:ind w:left="2708" w:hanging="360"/>
      </w:pPr>
    </w:lvl>
    <w:lvl w:ilvl="4" w:tplc="04090019" w:tentative="1">
      <w:start w:val="1"/>
      <w:numFmt w:val="lowerLetter"/>
      <w:lvlText w:val="%5."/>
      <w:lvlJc w:val="left"/>
      <w:pPr>
        <w:ind w:left="3428" w:hanging="360"/>
      </w:pPr>
    </w:lvl>
    <w:lvl w:ilvl="5" w:tplc="0409001B" w:tentative="1">
      <w:start w:val="1"/>
      <w:numFmt w:val="lowerRoman"/>
      <w:lvlText w:val="%6."/>
      <w:lvlJc w:val="right"/>
      <w:pPr>
        <w:ind w:left="4148" w:hanging="180"/>
      </w:pPr>
    </w:lvl>
    <w:lvl w:ilvl="6" w:tplc="0409000F" w:tentative="1">
      <w:start w:val="1"/>
      <w:numFmt w:val="decimal"/>
      <w:lvlText w:val="%7."/>
      <w:lvlJc w:val="left"/>
      <w:pPr>
        <w:ind w:left="4868" w:hanging="360"/>
      </w:pPr>
    </w:lvl>
    <w:lvl w:ilvl="7" w:tplc="04090019" w:tentative="1">
      <w:start w:val="1"/>
      <w:numFmt w:val="lowerLetter"/>
      <w:lvlText w:val="%8."/>
      <w:lvlJc w:val="left"/>
      <w:pPr>
        <w:ind w:left="5588" w:hanging="360"/>
      </w:pPr>
    </w:lvl>
    <w:lvl w:ilvl="8" w:tplc="0409001B" w:tentative="1">
      <w:start w:val="1"/>
      <w:numFmt w:val="lowerRoman"/>
      <w:lvlText w:val="%9."/>
      <w:lvlJc w:val="right"/>
      <w:pPr>
        <w:ind w:left="6308" w:hanging="180"/>
      </w:pPr>
    </w:lvl>
  </w:abstractNum>
  <w:abstractNum w:abstractNumId="12" w15:restartNumberingAfterBreak="0">
    <w:nsid w:val="6F4C797B"/>
    <w:multiLevelType w:val="hybridMultilevel"/>
    <w:tmpl w:val="80221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33E1F"/>
    <w:multiLevelType w:val="hybridMultilevel"/>
    <w:tmpl w:val="DD0835E6"/>
    <w:lvl w:ilvl="0" w:tplc="15466310">
      <w:numFmt w:val="bullet"/>
      <w:lvlText w:val="-"/>
      <w:lvlJc w:val="left"/>
      <w:pPr>
        <w:ind w:left="1080" w:hanging="360"/>
      </w:pPr>
      <w:rPr>
        <w:rFonts w:ascii="Noto Sans" w:eastAsiaTheme="minorHAnsi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7210D4"/>
    <w:multiLevelType w:val="hybridMultilevel"/>
    <w:tmpl w:val="83E0A7BA"/>
    <w:lvl w:ilvl="0" w:tplc="20D61364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E9C879A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9"/>
  </w:num>
  <w:num w:numId="5">
    <w:abstractNumId w:val="7"/>
  </w:num>
  <w:num w:numId="6">
    <w:abstractNumId w:val="11"/>
  </w:num>
  <w:num w:numId="7">
    <w:abstractNumId w:val="11"/>
    <w:lvlOverride w:ilvl="0">
      <w:startOverride w:val="1"/>
    </w:lvlOverride>
  </w:num>
  <w:num w:numId="8">
    <w:abstractNumId w:val="11"/>
  </w:num>
  <w:num w:numId="9">
    <w:abstractNumId w:val="11"/>
    <w:lvlOverride w:ilvl="0">
      <w:startOverride w:val="1"/>
    </w:lvlOverride>
  </w:num>
  <w:num w:numId="10">
    <w:abstractNumId w:val="6"/>
  </w:num>
  <w:num w:numId="11">
    <w:abstractNumId w:val="5"/>
  </w:num>
  <w:num w:numId="12">
    <w:abstractNumId w:val="0"/>
  </w:num>
  <w:num w:numId="13">
    <w:abstractNumId w:val="1"/>
  </w:num>
  <w:num w:numId="14">
    <w:abstractNumId w:val="8"/>
  </w:num>
  <w:num w:numId="15">
    <w:abstractNumId w:val="10"/>
  </w:num>
  <w:num w:numId="16">
    <w:abstractNumId w:val="4"/>
  </w:num>
  <w:num w:numId="17">
    <w:abstractNumId w:val="12"/>
  </w:num>
  <w:num w:numId="18">
    <w:abstractNumId w:val="3"/>
  </w:num>
  <w:num w:numId="1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FormatFilter w:val="D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0" w:visibleStyles="1" w:alternateStyleNames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26"/>
    <w:rsid w:val="00000E52"/>
    <w:rsid w:val="00012A02"/>
    <w:rsid w:val="000137DC"/>
    <w:rsid w:val="00020E59"/>
    <w:rsid w:val="00022106"/>
    <w:rsid w:val="000266E8"/>
    <w:rsid w:val="00026FE7"/>
    <w:rsid w:val="00037F7E"/>
    <w:rsid w:val="00040359"/>
    <w:rsid w:val="000468E6"/>
    <w:rsid w:val="00052C35"/>
    <w:rsid w:val="000550D4"/>
    <w:rsid w:val="000568A1"/>
    <w:rsid w:val="00057BAC"/>
    <w:rsid w:val="00060C68"/>
    <w:rsid w:val="000702DC"/>
    <w:rsid w:val="00082896"/>
    <w:rsid w:val="00083B63"/>
    <w:rsid w:val="00095327"/>
    <w:rsid w:val="000C03F4"/>
    <w:rsid w:val="000C7293"/>
    <w:rsid w:val="000D4CF7"/>
    <w:rsid w:val="000F11F8"/>
    <w:rsid w:val="001226B6"/>
    <w:rsid w:val="00140F9D"/>
    <w:rsid w:val="0015157B"/>
    <w:rsid w:val="00186408"/>
    <w:rsid w:val="001940FF"/>
    <w:rsid w:val="001A05C5"/>
    <w:rsid w:val="001A51EF"/>
    <w:rsid w:val="001B73AF"/>
    <w:rsid w:val="001C009B"/>
    <w:rsid w:val="001D1E5D"/>
    <w:rsid w:val="001D3423"/>
    <w:rsid w:val="001D5CCE"/>
    <w:rsid w:val="001E5181"/>
    <w:rsid w:val="001F2BA9"/>
    <w:rsid w:val="00210683"/>
    <w:rsid w:val="002129EB"/>
    <w:rsid w:val="002323C9"/>
    <w:rsid w:val="00233789"/>
    <w:rsid w:val="002361B1"/>
    <w:rsid w:val="00240931"/>
    <w:rsid w:val="00241F4B"/>
    <w:rsid w:val="002656D1"/>
    <w:rsid w:val="002D1BDC"/>
    <w:rsid w:val="003056BA"/>
    <w:rsid w:val="0031689C"/>
    <w:rsid w:val="00333B64"/>
    <w:rsid w:val="00337F3C"/>
    <w:rsid w:val="00346A0D"/>
    <w:rsid w:val="00347DFE"/>
    <w:rsid w:val="003548D0"/>
    <w:rsid w:val="0035527C"/>
    <w:rsid w:val="00355B27"/>
    <w:rsid w:val="00364EB7"/>
    <w:rsid w:val="003773F7"/>
    <w:rsid w:val="003817E6"/>
    <w:rsid w:val="00382204"/>
    <w:rsid w:val="003A485E"/>
    <w:rsid w:val="003A7FD1"/>
    <w:rsid w:val="003C019D"/>
    <w:rsid w:val="003C331C"/>
    <w:rsid w:val="00404E49"/>
    <w:rsid w:val="00407926"/>
    <w:rsid w:val="00407E5F"/>
    <w:rsid w:val="004107E3"/>
    <w:rsid w:val="0041658C"/>
    <w:rsid w:val="00434185"/>
    <w:rsid w:val="00442DEC"/>
    <w:rsid w:val="00443A26"/>
    <w:rsid w:val="00446982"/>
    <w:rsid w:val="00454D34"/>
    <w:rsid w:val="004705EB"/>
    <w:rsid w:val="00483078"/>
    <w:rsid w:val="004841E6"/>
    <w:rsid w:val="00497A75"/>
    <w:rsid w:val="004B362F"/>
    <w:rsid w:val="005004EF"/>
    <w:rsid w:val="00501D89"/>
    <w:rsid w:val="005176AB"/>
    <w:rsid w:val="005377F9"/>
    <w:rsid w:val="005404D9"/>
    <w:rsid w:val="00541739"/>
    <w:rsid w:val="0054262A"/>
    <w:rsid w:val="00545420"/>
    <w:rsid w:val="005639F7"/>
    <w:rsid w:val="0056551C"/>
    <w:rsid w:val="005756B6"/>
    <w:rsid w:val="005778B2"/>
    <w:rsid w:val="005923C5"/>
    <w:rsid w:val="005940B2"/>
    <w:rsid w:val="005B26A2"/>
    <w:rsid w:val="005B4680"/>
    <w:rsid w:val="005B7017"/>
    <w:rsid w:val="005D3F3B"/>
    <w:rsid w:val="005D5AC3"/>
    <w:rsid w:val="005E0FE8"/>
    <w:rsid w:val="00612121"/>
    <w:rsid w:val="00633633"/>
    <w:rsid w:val="00682A35"/>
    <w:rsid w:val="00683A61"/>
    <w:rsid w:val="006935CA"/>
    <w:rsid w:val="006A25BC"/>
    <w:rsid w:val="006A7615"/>
    <w:rsid w:val="006C39F5"/>
    <w:rsid w:val="006E26A6"/>
    <w:rsid w:val="006E6992"/>
    <w:rsid w:val="006E6F41"/>
    <w:rsid w:val="006F1184"/>
    <w:rsid w:val="00723DE6"/>
    <w:rsid w:val="007271DC"/>
    <w:rsid w:val="00727A7B"/>
    <w:rsid w:val="00737AD8"/>
    <w:rsid w:val="00737E5D"/>
    <w:rsid w:val="007436F0"/>
    <w:rsid w:val="00745D4F"/>
    <w:rsid w:val="00754223"/>
    <w:rsid w:val="00755C66"/>
    <w:rsid w:val="0076385A"/>
    <w:rsid w:val="00773089"/>
    <w:rsid w:val="00774E36"/>
    <w:rsid w:val="007907C3"/>
    <w:rsid w:val="00791743"/>
    <w:rsid w:val="007A3018"/>
    <w:rsid w:val="007B043C"/>
    <w:rsid w:val="007B2CF2"/>
    <w:rsid w:val="007D237E"/>
    <w:rsid w:val="007D5EA7"/>
    <w:rsid w:val="007F488C"/>
    <w:rsid w:val="00802FDC"/>
    <w:rsid w:val="00807B8A"/>
    <w:rsid w:val="00810241"/>
    <w:rsid w:val="00811695"/>
    <w:rsid w:val="00825D9A"/>
    <w:rsid w:val="0083504E"/>
    <w:rsid w:val="00836683"/>
    <w:rsid w:val="00841D3C"/>
    <w:rsid w:val="00843BFC"/>
    <w:rsid w:val="0086320B"/>
    <w:rsid w:val="00866DCA"/>
    <w:rsid w:val="00871A07"/>
    <w:rsid w:val="008C138E"/>
    <w:rsid w:val="008E51BC"/>
    <w:rsid w:val="008F674A"/>
    <w:rsid w:val="00912B50"/>
    <w:rsid w:val="00922927"/>
    <w:rsid w:val="0092674F"/>
    <w:rsid w:val="009357ED"/>
    <w:rsid w:val="0094525E"/>
    <w:rsid w:val="00947831"/>
    <w:rsid w:val="0095421C"/>
    <w:rsid w:val="009727CC"/>
    <w:rsid w:val="00975730"/>
    <w:rsid w:val="00980C22"/>
    <w:rsid w:val="00982E86"/>
    <w:rsid w:val="0099713A"/>
    <w:rsid w:val="009B1AFC"/>
    <w:rsid w:val="009D0FBB"/>
    <w:rsid w:val="009F75E8"/>
    <w:rsid w:val="00A052D4"/>
    <w:rsid w:val="00A209E5"/>
    <w:rsid w:val="00A24419"/>
    <w:rsid w:val="00A25AD6"/>
    <w:rsid w:val="00A31FAB"/>
    <w:rsid w:val="00A37D99"/>
    <w:rsid w:val="00A41124"/>
    <w:rsid w:val="00A527B6"/>
    <w:rsid w:val="00A5358E"/>
    <w:rsid w:val="00A54FB2"/>
    <w:rsid w:val="00A55DAA"/>
    <w:rsid w:val="00A71282"/>
    <w:rsid w:val="00A72117"/>
    <w:rsid w:val="00A77CF6"/>
    <w:rsid w:val="00A82D82"/>
    <w:rsid w:val="00A83DF7"/>
    <w:rsid w:val="00AB0318"/>
    <w:rsid w:val="00AB39DE"/>
    <w:rsid w:val="00AB64CB"/>
    <w:rsid w:val="00AB7DAA"/>
    <w:rsid w:val="00AD2F98"/>
    <w:rsid w:val="00AD748D"/>
    <w:rsid w:val="00AE66FA"/>
    <w:rsid w:val="00AF18B4"/>
    <w:rsid w:val="00AF588A"/>
    <w:rsid w:val="00AF7224"/>
    <w:rsid w:val="00B22681"/>
    <w:rsid w:val="00B6004B"/>
    <w:rsid w:val="00B75ACA"/>
    <w:rsid w:val="00B7788A"/>
    <w:rsid w:val="00B925D9"/>
    <w:rsid w:val="00BA04DC"/>
    <w:rsid w:val="00BB2194"/>
    <w:rsid w:val="00BC1987"/>
    <w:rsid w:val="00BC2331"/>
    <w:rsid w:val="00BC49BE"/>
    <w:rsid w:val="00BD01AE"/>
    <w:rsid w:val="00BE050F"/>
    <w:rsid w:val="00BE2555"/>
    <w:rsid w:val="00BE38CB"/>
    <w:rsid w:val="00BE536E"/>
    <w:rsid w:val="00BE7B38"/>
    <w:rsid w:val="00BF0E46"/>
    <w:rsid w:val="00BF3F47"/>
    <w:rsid w:val="00BF541A"/>
    <w:rsid w:val="00BF76B4"/>
    <w:rsid w:val="00C102AE"/>
    <w:rsid w:val="00C35425"/>
    <w:rsid w:val="00C51EDF"/>
    <w:rsid w:val="00C65135"/>
    <w:rsid w:val="00C65A3F"/>
    <w:rsid w:val="00C74D12"/>
    <w:rsid w:val="00C7668B"/>
    <w:rsid w:val="00C77C31"/>
    <w:rsid w:val="00C77E0F"/>
    <w:rsid w:val="00C86DF1"/>
    <w:rsid w:val="00CA2DCF"/>
    <w:rsid w:val="00CA404E"/>
    <w:rsid w:val="00CB0E73"/>
    <w:rsid w:val="00CD20DE"/>
    <w:rsid w:val="00CE78C0"/>
    <w:rsid w:val="00CF68EB"/>
    <w:rsid w:val="00D045F7"/>
    <w:rsid w:val="00D22E9A"/>
    <w:rsid w:val="00D23423"/>
    <w:rsid w:val="00D265A8"/>
    <w:rsid w:val="00D3327A"/>
    <w:rsid w:val="00D34BE6"/>
    <w:rsid w:val="00D34F2F"/>
    <w:rsid w:val="00D5735F"/>
    <w:rsid w:val="00D61A9B"/>
    <w:rsid w:val="00D7051E"/>
    <w:rsid w:val="00D87520"/>
    <w:rsid w:val="00D91336"/>
    <w:rsid w:val="00DA4252"/>
    <w:rsid w:val="00DA48CB"/>
    <w:rsid w:val="00DA64CE"/>
    <w:rsid w:val="00DC6066"/>
    <w:rsid w:val="00DD0603"/>
    <w:rsid w:val="00DE3C16"/>
    <w:rsid w:val="00DE3CE4"/>
    <w:rsid w:val="00E033DD"/>
    <w:rsid w:val="00E1538E"/>
    <w:rsid w:val="00E17F32"/>
    <w:rsid w:val="00E2112E"/>
    <w:rsid w:val="00E3668F"/>
    <w:rsid w:val="00E42E5B"/>
    <w:rsid w:val="00E47227"/>
    <w:rsid w:val="00E77BED"/>
    <w:rsid w:val="00E9057D"/>
    <w:rsid w:val="00E95AA7"/>
    <w:rsid w:val="00E97403"/>
    <w:rsid w:val="00EA4AEE"/>
    <w:rsid w:val="00EB4298"/>
    <w:rsid w:val="00EE1BA7"/>
    <w:rsid w:val="00EF076E"/>
    <w:rsid w:val="00F303EA"/>
    <w:rsid w:val="00F31665"/>
    <w:rsid w:val="00F51A91"/>
    <w:rsid w:val="00F54938"/>
    <w:rsid w:val="00F6127A"/>
    <w:rsid w:val="00F62275"/>
    <w:rsid w:val="00F75D22"/>
    <w:rsid w:val="00F769DF"/>
    <w:rsid w:val="00F91191"/>
    <w:rsid w:val="00FA71E8"/>
    <w:rsid w:val="00FB3C30"/>
    <w:rsid w:val="00FB42D5"/>
    <w:rsid w:val="00FB66CD"/>
    <w:rsid w:val="00FC486A"/>
    <w:rsid w:val="00FC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0D0F4"/>
  <w15:chartTrackingRefBased/>
  <w15:docId w15:val="{A0D634A2-A026-4CB6-A794-DC8F88E6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4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4" w:qFormat="1"/>
    <w:lsdException w:name="Subtle Reference" w:uiPriority="31"/>
    <w:lsdException w:name="Intense Reference" w:uiPriority="32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615"/>
    <w:rPr>
      <w:rFonts w:ascii="Noto Sans" w:hAnsi="Noto Sans"/>
      <w:sz w:val="20"/>
    </w:rPr>
  </w:style>
  <w:style w:type="paragraph" w:styleId="Heading1">
    <w:name w:val="heading 1"/>
    <w:basedOn w:val="Normal"/>
    <w:next w:val="Normal"/>
    <w:link w:val="Heading1Char"/>
    <w:uiPriority w:val="1"/>
    <w:qFormat/>
    <w:rsid w:val="00233789"/>
    <w:pPr>
      <w:keepNext/>
      <w:keepLines/>
      <w:spacing w:before="240" w:after="120"/>
      <w:outlineLvl w:val="0"/>
    </w:pPr>
    <w:rPr>
      <w:rFonts w:eastAsiaTheme="majorEastAsia" w:cs="Noto Sans"/>
      <w:b/>
      <w:caps/>
      <w:color w:val="D11141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1"/>
    <w:qFormat/>
    <w:rsid w:val="005923C5"/>
    <w:pPr>
      <w:pBdr>
        <w:top w:val="single" w:sz="4" w:space="8" w:color="C00000"/>
        <w:bottom w:val="single" w:sz="4" w:space="8" w:color="C00000"/>
      </w:pBdr>
      <w:spacing w:before="200"/>
      <w:jc w:val="center"/>
      <w:outlineLvl w:val="1"/>
    </w:pPr>
    <w:rPr>
      <w:i/>
      <w:color w:val="D11141"/>
      <w:sz w:val="22"/>
    </w:rPr>
  </w:style>
  <w:style w:type="paragraph" w:styleId="Heading3">
    <w:name w:val="heading 3"/>
    <w:basedOn w:val="Normal"/>
    <w:next w:val="Normal"/>
    <w:link w:val="Heading3Char"/>
    <w:uiPriority w:val="1"/>
    <w:qFormat/>
    <w:rsid w:val="00407E5F"/>
    <w:pPr>
      <w:spacing w:after="1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6A7615"/>
    <w:rPr>
      <w:rFonts w:ascii="Noto Sans" w:hAnsi="Noto Sans"/>
      <w:i/>
      <w:color w:val="D11141"/>
    </w:rPr>
  </w:style>
  <w:style w:type="character" w:customStyle="1" w:styleId="Heading1Char">
    <w:name w:val="Heading 1 Char"/>
    <w:basedOn w:val="DefaultParagraphFont"/>
    <w:link w:val="Heading1"/>
    <w:uiPriority w:val="1"/>
    <w:rsid w:val="006A7615"/>
    <w:rPr>
      <w:rFonts w:ascii="Noto Sans" w:eastAsiaTheme="majorEastAsia" w:hAnsi="Noto Sans" w:cs="Noto Sans"/>
      <w:b/>
      <w:caps/>
      <w:color w:val="D11141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C49B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97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13A"/>
  </w:style>
  <w:style w:type="paragraph" w:styleId="Footer">
    <w:name w:val="footer"/>
    <w:basedOn w:val="Normal"/>
    <w:link w:val="FooterChar"/>
    <w:uiPriority w:val="99"/>
    <w:unhideWhenUsed/>
    <w:rsid w:val="00E42E5B"/>
    <w:pPr>
      <w:tabs>
        <w:tab w:val="center" w:pos="4680"/>
        <w:tab w:val="right" w:pos="9360"/>
      </w:tabs>
      <w:spacing w:after="0" w:line="240" w:lineRule="auto"/>
    </w:pPr>
    <w:rPr>
      <w:rFonts w:cs="Noto Sans"/>
      <w:i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E42E5B"/>
    <w:rPr>
      <w:rFonts w:ascii="Noto Sans" w:hAnsi="Noto Sans" w:cs="Noto Sans"/>
      <w:i/>
      <w:sz w:val="15"/>
      <w:szCs w:val="15"/>
    </w:rPr>
  </w:style>
  <w:style w:type="paragraph" w:styleId="Title">
    <w:name w:val="Title"/>
    <w:basedOn w:val="Normal"/>
    <w:next w:val="Normal"/>
    <w:link w:val="TitleChar"/>
    <w:uiPriority w:val="6"/>
    <w:qFormat/>
    <w:rsid w:val="00E95AA7"/>
    <w:pPr>
      <w:pageBreakBefore/>
      <w:jc w:val="center"/>
    </w:pPr>
    <w:rPr>
      <w:rFonts w:cs="Noto Sans"/>
      <w:sz w:val="44"/>
    </w:rPr>
  </w:style>
  <w:style w:type="character" w:customStyle="1" w:styleId="TitleChar">
    <w:name w:val="Title Char"/>
    <w:basedOn w:val="DefaultParagraphFont"/>
    <w:link w:val="Title"/>
    <w:uiPriority w:val="6"/>
    <w:rsid w:val="006A7615"/>
    <w:rPr>
      <w:rFonts w:ascii="Noto Sans" w:hAnsi="Noto Sans" w:cs="Noto Sans"/>
      <w:sz w:val="44"/>
    </w:rPr>
  </w:style>
  <w:style w:type="paragraph" w:customStyle="1" w:styleId="Bullets">
    <w:name w:val="Bullets"/>
    <w:basedOn w:val="Normal"/>
    <w:uiPriority w:val="2"/>
    <w:qFormat/>
    <w:rsid w:val="00BF0E46"/>
    <w:pPr>
      <w:numPr>
        <w:numId w:val="1"/>
      </w:numPr>
      <w:ind w:left="274" w:hanging="274"/>
      <w:contextualSpacing/>
    </w:pPr>
  </w:style>
  <w:style w:type="paragraph" w:styleId="ListParagraph">
    <w:name w:val="List Paragraph"/>
    <w:basedOn w:val="Normal"/>
    <w:next w:val="StyleCentered"/>
    <w:uiPriority w:val="34"/>
    <w:qFormat/>
    <w:rsid w:val="00407E5F"/>
    <w:pPr>
      <w:keepNext/>
      <w:keepLines/>
      <w:numPr>
        <w:numId w:val="8"/>
      </w:numPr>
      <w:ind w:left="450" w:hanging="450"/>
    </w:pPr>
  </w:style>
  <w:style w:type="table" w:styleId="TableGrid">
    <w:name w:val="Table Grid"/>
    <w:basedOn w:val="TableNormal"/>
    <w:uiPriority w:val="39"/>
    <w:rsid w:val="005B468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rsid w:val="00755C66"/>
    <w:pPr>
      <w:pBdr>
        <w:top w:val="single" w:sz="4" w:space="10" w:color="D11141" w:themeColor="accent1"/>
        <w:bottom w:val="single" w:sz="4" w:space="10" w:color="D11141" w:themeColor="accent1"/>
      </w:pBdr>
      <w:spacing w:before="360" w:after="360"/>
      <w:ind w:left="864" w:right="864"/>
      <w:jc w:val="center"/>
    </w:pPr>
    <w:rPr>
      <w:i/>
      <w:iCs/>
      <w:color w:val="D1114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C66"/>
    <w:rPr>
      <w:rFonts w:ascii="Noto Sans" w:hAnsi="Noto Sans"/>
      <w:i/>
      <w:iCs/>
      <w:color w:val="D11141" w:themeColor="accent1"/>
      <w:sz w:val="20"/>
    </w:rPr>
  </w:style>
  <w:style w:type="paragraph" w:styleId="TOCHeading">
    <w:name w:val="TOC Heading"/>
    <w:basedOn w:val="Heading1"/>
    <w:next w:val="Normal"/>
    <w:uiPriority w:val="39"/>
    <w:rsid w:val="001C009B"/>
    <w:pPr>
      <w:spacing w:line="259" w:lineRule="auto"/>
      <w:outlineLvl w:val="9"/>
    </w:pPr>
    <w:rPr>
      <w:rFonts w:cstheme="majorBidi"/>
      <w:b w:val="0"/>
      <w:cap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483078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rsid w:val="00DD060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D0603"/>
    <w:rPr>
      <w:color w:val="0563C1" w:themeColor="hyperlink"/>
      <w:u w:val="single"/>
    </w:rPr>
  </w:style>
  <w:style w:type="paragraph" w:customStyle="1" w:styleId="NumberedList">
    <w:name w:val="Numbered List"/>
    <w:basedOn w:val="Normal"/>
    <w:next w:val="StyleCentered"/>
    <w:uiPriority w:val="99"/>
    <w:rsid w:val="00A72117"/>
    <w:pPr>
      <w:numPr>
        <w:numId w:val="5"/>
      </w:numPr>
    </w:pPr>
  </w:style>
  <w:style w:type="paragraph" w:customStyle="1" w:styleId="StyleCentered">
    <w:name w:val="Style Centered"/>
    <w:basedOn w:val="Normal"/>
    <w:next w:val="NumberedList"/>
    <w:uiPriority w:val="3"/>
    <w:rsid w:val="00727A7B"/>
    <w:pPr>
      <w:jc w:val="center"/>
    </w:pPr>
    <w:rPr>
      <w:rFonts w:eastAsia="Times New Roman" w:cs="Times New Roman"/>
      <w:szCs w:val="20"/>
    </w:rPr>
  </w:style>
  <w:style w:type="character" w:styleId="IntenseEmphasis">
    <w:name w:val="Intense Emphasis"/>
    <w:basedOn w:val="DefaultParagraphFont"/>
    <w:uiPriority w:val="4"/>
    <w:qFormat/>
    <w:rsid w:val="000C03F4"/>
    <w:rPr>
      <w:i/>
      <w:iCs/>
      <w:color w:val="D11141" w:themeColor="accent1"/>
    </w:rPr>
  </w:style>
  <w:style w:type="paragraph" w:customStyle="1" w:styleId="NumberedSteps">
    <w:name w:val="Numbered Steps"/>
    <w:basedOn w:val="Normal"/>
    <w:uiPriority w:val="99"/>
    <w:rsid w:val="000C03F4"/>
    <w:pPr>
      <w:ind w:left="360" w:hanging="360"/>
    </w:pPr>
    <w:rPr>
      <w:b/>
    </w:rPr>
  </w:style>
  <w:style w:type="character" w:styleId="Emphasis">
    <w:name w:val="Emphasis"/>
    <w:basedOn w:val="DefaultParagraphFont"/>
    <w:uiPriority w:val="4"/>
    <w:qFormat/>
    <w:rsid w:val="00EF076E"/>
    <w:rPr>
      <w:i/>
      <w:iCs/>
    </w:rPr>
  </w:style>
  <w:style w:type="paragraph" w:customStyle="1" w:styleId="ListParagraphcontinued">
    <w:name w:val="List Paragraph continued"/>
    <w:basedOn w:val="Normal"/>
    <w:next w:val="StyleCentered"/>
    <w:uiPriority w:val="1"/>
    <w:qFormat/>
    <w:rsid w:val="00407E5F"/>
    <w:pPr>
      <w:ind w:left="450"/>
    </w:pPr>
  </w:style>
  <w:style w:type="character" w:customStyle="1" w:styleId="Heading3Char">
    <w:name w:val="Heading 3 Char"/>
    <w:basedOn w:val="DefaultParagraphFont"/>
    <w:link w:val="Heading3"/>
    <w:uiPriority w:val="1"/>
    <w:rsid w:val="006A7615"/>
    <w:rPr>
      <w:rFonts w:ascii="Noto Sans" w:hAnsi="Noto Sans"/>
      <w:b/>
      <w:bCs/>
      <w:sz w:val="20"/>
    </w:rPr>
  </w:style>
  <w:style w:type="paragraph" w:styleId="TOC3">
    <w:name w:val="toc 3"/>
    <w:basedOn w:val="Normal"/>
    <w:next w:val="Normal"/>
    <w:autoRedefine/>
    <w:uiPriority w:val="39"/>
    <w:rsid w:val="005D5AC3"/>
    <w:pPr>
      <w:spacing w:after="100"/>
      <w:ind w:left="400"/>
    </w:pPr>
  </w:style>
  <w:style w:type="character" w:styleId="Strong">
    <w:name w:val="Strong"/>
    <w:basedOn w:val="DefaultParagraphFont"/>
    <w:uiPriority w:val="5"/>
    <w:qFormat/>
    <w:rsid w:val="0086320B"/>
    <w:rPr>
      <w:b/>
      <w:bCs/>
    </w:rPr>
  </w:style>
  <w:style w:type="paragraph" w:styleId="NoSpacing">
    <w:name w:val="No Spacing"/>
    <w:uiPriority w:val="9"/>
    <w:rsid w:val="0086320B"/>
    <w:pPr>
      <w:spacing w:after="0" w:line="240" w:lineRule="auto"/>
    </w:pPr>
    <w:rPr>
      <w:rFonts w:ascii="Noto Sans" w:hAnsi="Noto Sans"/>
      <w:sz w:val="20"/>
    </w:rPr>
  </w:style>
  <w:style w:type="paragraph" w:customStyle="1" w:styleId="alt">
    <w:name w:val="alt"/>
    <w:basedOn w:val="Normal"/>
    <w:rsid w:val="00443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443A26"/>
  </w:style>
  <w:style w:type="character" w:customStyle="1" w:styleId="string">
    <w:name w:val="string"/>
    <w:basedOn w:val="DefaultParagraphFont"/>
    <w:rsid w:val="00443A26"/>
  </w:style>
  <w:style w:type="character" w:customStyle="1" w:styleId="keyword">
    <w:name w:val="keyword"/>
    <w:basedOn w:val="DefaultParagraphFont"/>
    <w:rsid w:val="00443A26"/>
  </w:style>
  <w:style w:type="character" w:styleId="FollowedHyperlink">
    <w:name w:val="FollowedHyperlink"/>
    <w:basedOn w:val="DefaultParagraphFont"/>
    <w:uiPriority w:val="99"/>
    <w:semiHidden/>
    <w:unhideWhenUsed/>
    <w:rsid w:val="005E0F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://www.mastercam.com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mailto:SDK@mastercam.com?subject=Mastercam%202018%20C-Hook%20SDK" TargetMode="External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Corporate%20Branding\Training%20Dept.%20Word%20Template_02_18_20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11141"/>
      </a:accent1>
      <a:accent2>
        <a:srgbClr val="4DC2BF"/>
      </a:accent2>
      <a:accent3>
        <a:srgbClr val="45B4E7"/>
      </a:accent3>
      <a:accent4>
        <a:srgbClr val="F89823"/>
      </a:accent4>
      <a:accent5>
        <a:srgbClr val="C2CF2F"/>
      </a:accent5>
      <a:accent6>
        <a:srgbClr val="A371B1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3D5F9D2E59384E93DF20D937DB4BB8" ma:contentTypeVersion="13" ma:contentTypeDescription="Create a new document." ma:contentTypeScope="" ma:versionID="c76fdeeee162cf9e77cb222c2a08012b">
  <xsd:schema xmlns:xsd="http://www.w3.org/2001/XMLSchema" xmlns:xs="http://www.w3.org/2001/XMLSchema" xmlns:p="http://schemas.microsoft.com/office/2006/metadata/properties" xmlns:ns3="efc63fc7-85ec-4240-a546-12d2b4a67f31" xmlns:ns4="559449f4-3398-4d1c-b5c2-fe8e9d27054d" targetNamespace="http://schemas.microsoft.com/office/2006/metadata/properties" ma:root="true" ma:fieldsID="261920accf154e2605f8e5c0cfa3ecda" ns3:_="" ns4:_="">
    <xsd:import namespace="efc63fc7-85ec-4240-a546-12d2b4a67f31"/>
    <xsd:import namespace="559449f4-3398-4d1c-b5c2-fe8e9d27054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63fc7-85ec-4240-a546-12d2b4a67f3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9449f4-3398-4d1c-b5c2-fe8e9d270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F86AA-60DF-481F-BB53-E94969DF9A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c63fc7-85ec-4240-a546-12d2b4a67f31"/>
    <ds:schemaRef ds:uri="559449f4-3398-4d1c-b5c2-fe8e9d2705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28E8CC-75DF-42B5-A352-32AFD38927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F59BAD-A77E-4AD8-BDE0-9F50088ABE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75D751-7CE2-42AD-A93D-6460532B5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 Dept. Word Template_02_18_20.dotx</Template>
  <TotalTime>53</TotalTime>
  <Pages>1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Martin</dc:creator>
  <cp:keywords/>
  <dc:description/>
  <cp:lastModifiedBy>Mick George</cp:lastModifiedBy>
  <cp:revision>7</cp:revision>
  <cp:lastPrinted>2020-03-02T14:45:00Z</cp:lastPrinted>
  <dcterms:created xsi:type="dcterms:W3CDTF">2020-02-27T14:23:00Z</dcterms:created>
  <dcterms:modified xsi:type="dcterms:W3CDTF">2020-03-02T14:46:00Z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0x010100EC3D5F9D2E59384E93DF20D937DB4BB8</vt:lpwstr>
  </property>
</Properties>
</file>